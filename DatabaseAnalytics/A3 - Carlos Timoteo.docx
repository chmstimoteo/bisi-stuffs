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D14" w:rsidRPr="00AA54F3" w:rsidRDefault="004F5964" w:rsidP="004F5964">
      <w:pPr>
        <w:rPr>
          <w:sz w:val="24"/>
          <w:szCs w:val="24"/>
        </w:rPr>
      </w:pPr>
      <w:r w:rsidRPr="00AA54F3">
        <w:rPr>
          <w:sz w:val="24"/>
          <w:szCs w:val="24"/>
        </w:rPr>
        <w:t>This assignment requires you to</w:t>
      </w:r>
      <w:r w:rsidR="00125A39">
        <w:rPr>
          <w:sz w:val="24"/>
          <w:szCs w:val="24"/>
        </w:rPr>
        <w:t xml:space="preserve"> normalize a set of Functional Dependencies to develop a correct 3NF solution</w:t>
      </w:r>
      <w:r w:rsidRPr="00AA54F3">
        <w:rPr>
          <w:sz w:val="24"/>
          <w:szCs w:val="24"/>
        </w:rPr>
        <w:t xml:space="preserve">. </w:t>
      </w:r>
      <w:r w:rsidR="00AA54F3" w:rsidRPr="00AA54F3">
        <w:rPr>
          <w:sz w:val="24"/>
          <w:szCs w:val="24"/>
        </w:rPr>
        <w:t>The assignment is</w:t>
      </w:r>
      <w:r w:rsidR="00125A39">
        <w:rPr>
          <w:sz w:val="24"/>
          <w:szCs w:val="24"/>
        </w:rPr>
        <w:t xml:space="preserve"> worth 5</w:t>
      </w:r>
      <w:r w:rsidR="008E700A" w:rsidRPr="00AA54F3">
        <w:rPr>
          <w:sz w:val="24"/>
          <w:szCs w:val="24"/>
        </w:rPr>
        <w:t xml:space="preserve"> marks</w:t>
      </w:r>
      <w:r w:rsidR="00AA54F3" w:rsidRPr="00AA54F3">
        <w:rPr>
          <w:sz w:val="24"/>
          <w:szCs w:val="24"/>
        </w:rPr>
        <w:t>.</w:t>
      </w:r>
      <w:r w:rsidR="008E700A" w:rsidRPr="00AA54F3">
        <w:rPr>
          <w:sz w:val="24"/>
          <w:szCs w:val="24"/>
        </w:rPr>
        <w:t xml:space="preserve"> </w:t>
      </w:r>
      <w:r w:rsidR="00F300D7" w:rsidRPr="00AA54F3">
        <w:rPr>
          <w:sz w:val="24"/>
          <w:szCs w:val="24"/>
        </w:rPr>
        <w:t>Submit via Bb</w:t>
      </w:r>
      <w:r w:rsidR="00AA54F3">
        <w:rPr>
          <w:sz w:val="24"/>
          <w:szCs w:val="24"/>
        </w:rPr>
        <w:t xml:space="preserve"> by the required time and date.</w:t>
      </w:r>
    </w:p>
    <w:p w:rsidR="00A72D99" w:rsidRPr="00AA54F3" w:rsidRDefault="003B7D14" w:rsidP="00125A39">
      <w:pPr>
        <w:spacing w:after="0"/>
        <w:rPr>
          <w:sz w:val="24"/>
          <w:szCs w:val="24"/>
        </w:rPr>
      </w:pPr>
      <w:r w:rsidRPr="00AA54F3">
        <w:rPr>
          <w:sz w:val="24"/>
          <w:szCs w:val="24"/>
        </w:rPr>
        <w:t xml:space="preserve">Submission requirements: </w:t>
      </w:r>
      <w:r w:rsidR="00125A39">
        <w:rPr>
          <w:sz w:val="24"/>
          <w:szCs w:val="24"/>
        </w:rPr>
        <w:t xml:space="preserve">A document that shows each step in the process </w:t>
      </w:r>
      <w:r w:rsidR="00125A39" w:rsidRPr="00125A39">
        <w:rPr>
          <w:b w:val="0"/>
          <w:sz w:val="24"/>
          <w:szCs w:val="24"/>
        </w:rPr>
        <w:t>(2 marks</w:t>
      </w:r>
      <w:r w:rsidR="00557472">
        <w:rPr>
          <w:b w:val="0"/>
          <w:sz w:val="24"/>
          <w:szCs w:val="24"/>
        </w:rPr>
        <w:t xml:space="preserve"> (i.e., reduce left side to 2NF, eliminate transitive dependencies on right side</w:t>
      </w:r>
      <w:r w:rsidR="00125A39" w:rsidRPr="00125A39">
        <w:rPr>
          <w:b w:val="0"/>
          <w:sz w:val="24"/>
          <w:szCs w:val="24"/>
        </w:rPr>
        <w:t>)</w:t>
      </w:r>
      <w:r w:rsidR="00125A39">
        <w:rPr>
          <w:sz w:val="24"/>
          <w:szCs w:val="24"/>
        </w:rPr>
        <w:t xml:space="preserve"> of converting the supplied FDs into a 3NF solution </w:t>
      </w:r>
      <w:r w:rsidR="00125A39" w:rsidRPr="00125A39">
        <w:rPr>
          <w:b w:val="0"/>
          <w:sz w:val="24"/>
          <w:szCs w:val="24"/>
        </w:rPr>
        <w:t>(3</w:t>
      </w:r>
      <w:r w:rsidR="00125A39">
        <w:rPr>
          <w:b w:val="0"/>
          <w:sz w:val="24"/>
          <w:szCs w:val="24"/>
        </w:rPr>
        <w:t xml:space="preserve"> marks</w:t>
      </w:r>
      <w:r w:rsidR="00125A39" w:rsidRPr="00125A39">
        <w:rPr>
          <w:b w:val="0"/>
          <w:sz w:val="24"/>
          <w:szCs w:val="24"/>
        </w:rPr>
        <w:t>)</w:t>
      </w:r>
      <w:r w:rsidR="00125A39">
        <w:rPr>
          <w:sz w:val="24"/>
          <w:szCs w:val="24"/>
        </w:rPr>
        <w:t>.</w:t>
      </w:r>
    </w:p>
    <w:p w:rsidR="00A72D99" w:rsidRDefault="00A72D99" w:rsidP="00125A39">
      <w:pPr>
        <w:ind w:left="360"/>
        <w:rPr>
          <w:sz w:val="24"/>
          <w:szCs w:val="24"/>
        </w:rPr>
      </w:pPr>
      <w:r w:rsidRPr="00125A39">
        <w:rPr>
          <w:sz w:val="24"/>
          <w:szCs w:val="24"/>
        </w:rPr>
        <w:t xml:space="preserve"> </w:t>
      </w:r>
      <w:r w:rsidR="002B03DF"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25A39" w:rsidRDefault="00557472" w:rsidP="00557472">
      <w:pPr>
        <w:rPr>
          <w:sz w:val="24"/>
          <w:szCs w:val="24"/>
        </w:rPr>
      </w:pPr>
      <w:r>
        <w:rPr>
          <w:sz w:val="24"/>
          <w:szCs w:val="24"/>
        </w:rPr>
        <w:t>Here are the FDs:</w:t>
      </w:r>
    </w:p>
    <w:p w:rsidR="00557472" w:rsidRDefault="00557472" w:rsidP="00557472">
      <w:pPr>
        <w:spacing w:after="0"/>
        <w:rPr>
          <w:sz w:val="24"/>
          <w:szCs w:val="24"/>
        </w:rPr>
      </w:pPr>
      <w:r>
        <w:rPr>
          <w:sz w:val="24"/>
          <w:szCs w:val="24"/>
        </w:rPr>
        <w:t>FD</w:t>
      </w:r>
      <w:r w:rsidRPr="0055747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: AJ</w:t>
      </w:r>
      <w:r w:rsidRPr="00557472">
        <w:rPr>
          <w:sz w:val="24"/>
          <w:szCs w:val="24"/>
        </w:rPr>
        <w:sym w:font="Wingdings" w:char="F0E0"/>
      </w:r>
      <w:r>
        <w:rPr>
          <w:sz w:val="24"/>
          <w:szCs w:val="24"/>
        </w:rPr>
        <w:t>LNPSQ</w:t>
      </w:r>
    </w:p>
    <w:p w:rsidR="00557472" w:rsidRDefault="00557472" w:rsidP="00557472">
      <w:pPr>
        <w:spacing w:after="0"/>
        <w:rPr>
          <w:sz w:val="24"/>
          <w:szCs w:val="24"/>
        </w:rPr>
      </w:pPr>
      <w:r>
        <w:rPr>
          <w:sz w:val="24"/>
          <w:szCs w:val="24"/>
        </w:rPr>
        <w:t>FD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: AC</w:t>
      </w:r>
      <w:r w:rsidRPr="00557472">
        <w:rPr>
          <w:sz w:val="24"/>
          <w:szCs w:val="24"/>
        </w:rPr>
        <w:sym w:font="Wingdings" w:char="F0E0"/>
      </w:r>
      <w:r>
        <w:rPr>
          <w:sz w:val="24"/>
          <w:szCs w:val="24"/>
        </w:rPr>
        <w:t>FHI</w:t>
      </w:r>
    </w:p>
    <w:p w:rsidR="00557472" w:rsidRDefault="00557472" w:rsidP="00557472">
      <w:pPr>
        <w:spacing w:after="0"/>
        <w:rPr>
          <w:sz w:val="24"/>
          <w:szCs w:val="24"/>
        </w:rPr>
      </w:pPr>
      <w:r>
        <w:rPr>
          <w:sz w:val="24"/>
          <w:szCs w:val="24"/>
        </w:rPr>
        <w:t>FD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: A</w:t>
      </w:r>
      <w:r w:rsidRPr="00557472">
        <w:rPr>
          <w:sz w:val="24"/>
          <w:szCs w:val="24"/>
        </w:rPr>
        <w:sym w:font="Wingdings" w:char="F0E0"/>
      </w:r>
      <w:r>
        <w:rPr>
          <w:sz w:val="24"/>
          <w:szCs w:val="24"/>
        </w:rPr>
        <w:t>EJLNQ</w:t>
      </w:r>
    </w:p>
    <w:p w:rsidR="00557472" w:rsidRPr="00557472" w:rsidRDefault="00557472" w:rsidP="00557472">
      <w:pPr>
        <w:spacing w:after="0"/>
        <w:rPr>
          <w:sz w:val="24"/>
          <w:szCs w:val="24"/>
        </w:rPr>
      </w:pPr>
      <w:r>
        <w:rPr>
          <w:sz w:val="24"/>
          <w:szCs w:val="24"/>
        </w:rPr>
        <w:t>FD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: J</w:t>
      </w:r>
      <w:r w:rsidRPr="00557472">
        <w:rPr>
          <w:sz w:val="24"/>
          <w:szCs w:val="24"/>
        </w:rPr>
        <w:sym w:font="Wingdings" w:char="F0E0"/>
      </w:r>
      <w:r>
        <w:rPr>
          <w:sz w:val="24"/>
          <w:szCs w:val="24"/>
        </w:rPr>
        <w:t>LQ</w:t>
      </w:r>
    </w:p>
    <w:p w:rsidR="00557472" w:rsidRPr="00557472" w:rsidRDefault="00557472" w:rsidP="00557472">
      <w:pPr>
        <w:rPr>
          <w:sz w:val="24"/>
          <w:szCs w:val="24"/>
        </w:rPr>
      </w:pPr>
    </w:p>
    <w:p w:rsidR="00175AC2" w:rsidRDefault="00175AC2" w:rsidP="00175AC2">
      <w:pPr>
        <w:rPr>
          <w:b w:val="0"/>
          <w:sz w:val="22"/>
        </w:rPr>
      </w:pPr>
      <w:r>
        <w:rPr>
          <w:sz w:val="22"/>
        </w:rPr>
        <w:t xml:space="preserve">   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718"/>
        <w:gridCol w:w="1485"/>
        <w:gridCol w:w="1500"/>
        <w:gridCol w:w="2493"/>
        <w:gridCol w:w="2126"/>
      </w:tblGrid>
      <w:tr w:rsidR="00175AC2" w:rsidTr="00F56D58">
        <w:tc>
          <w:tcPr>
            <w:tcW w:w="1718" w:type="dxa"/>
          </w:tcPr>
          <w:p w:rsidR="00175AC2" w:rsidRPr="00EF17D2" w:rsidRDefault="00175AC2" w:rsidP="00F56D58">
            <w:pPr>
              <w:jc w:val="center"/>
              <w:rPr>
                <w:b w:val="0"/>
                <w:sz w:val="22"/>
                <w:szCs w:val="22"/>
                <w:u w:val="single"/>
              </w:rPr>
            </w:pPr>
            <w:r w:rsidRPr="00EF17D2">
              <w:rPr>
                <w:sz w:val="22"/>
                <w:szCs w:val="22"/>
                <w:u w:val="single"/>
              </w:rPr>
              <w:t>Ordered List</w:t>
            </w:r>
          </w:p>
        </w:tc>
        <w:tc>
          <w:tcPr>
            <w:tcW w:w="1485" w:type="dxa"/>
          </w:tcPr>
          <w:p w:rsidR="00175AC2" w:rsidRPr="00A76696" w:rsidRDefault="00175AC2" w:rsidP="00F56D58">
            <w:pPr>
              <w:jc w:val="center"/>
              <w:rPr>
                <w:b w:val="0"/>
                <w:sz w:val="22"/>
                <w:szCs w:val="22"/>
                <w:u w:val="single"/>
              </w:rPr>
            </w:pPr>
            <w:r w:rsidRPr="00A76696">
              <w:rPr>
                <w:sz w:val="22"/>
                <w:szCs w:val="22"/>
                <w:u w:val="single"/>
              </w:rPr>
              <w:t>Decompose</w:t>
            </w:r>
          </w:p>
        </w:tc>
        <w:tc>
          <w:tcPr>
            <w:tcW w:w="1500" w:type="dxa"/>
          </w:tcPr>
          <w:p w:rsidR="00175AC2" w:rsidRPr="00A76696" w:rsidRDefault="00175AC2" w:rsidP="00F56D58">
            <w:pPr>
              <w:jc w:val="center"/>
              <w:rPr>
                <w:b w:val="0"/>
                <w:sz w:val="22"/>
                <w:szCs w:val="22"/>
                <w:u w:val="single"/>
              </w:rPr>
            </w:pPr>
            <w:r w:rsidRPr="00EF17D2">
              <w:rPr>
                <w:sz w:val="22"/>
                <w:szCs w:val="22"/>
                <w:u w:val="single"/>
              </w:rPr>
              <w:t>Simplify</w:t>
            </w:r>
          </w:p>
        </w:tc>
        <w:tc>
          <w:tcPr>
            <w:tcW w:w="2493" w:type="dxa"/>
          </w:tcPr>
          <w:p w:rsidR="00175AC2" w:rsidRPr="00A76696" w:rsidRDefault="00175AC2" w:rsidP="00F56D58">
            <w:pPr>
              <w:jc w:val="center"/>
              <w:rPr>
                <w:b w:val="0"/>
                <w:sz w:val="22"/>
                <w:szCs w:val="22"/>
                <w:u w:val="single"/>
              </w:rPr>
            </w:pPr>
            <w:r w:rsidRPr="00A76696">
              <w:rPr>
                <w:sz w:val="22"/>
                <w:szCs w:val="22"/>
                <w:u w:val="single"/>
              </w:rPr>
              <w:t>Eliminate Transitive Dependencies</w:t>
            </w:r>
          </w:p>
        </w:tc>
        <w:tc>
          <w:tcPr>
            <w:tcW w:w="2126" w:type="dxa"/>
          </w:tcPr>
          <w:p w:rsidR="00175AC2" w:rsidRPr="00A76696" w:rsidRDefault="00175AC2" w:rsidP="00F56D58">
            <w:pPr>
              <w:rPr>
                <w:b w:val="0"/>
                <w:sz w:val="22"/>
                <w:szCs w:val="22"/>
                <w:u w:val="single"/>
              </w:rPr>
            </w:pPr>
            <w:r w:rsidRPr="00A76696">
              <w:rPr>
                <w:sz w:val="22"/>
                <w:szCs w:val="22"/>
                <w:u w:val="single"/>
              </w:rPr>
              <w:t>Combine</w:t>
            </w:r>
          </w:p>
        </w:tc>
      </w:tr>
      <w:tr w:rsidR="00175AC2" w:rsidTr="00F56D58">
        <w:tc>
          <w:tcPr>
            <w:tcW w:w="1718" w:type="dxa"/>
          </w:tcPr>
          <w:p w:rsidR="00175AC2" w:rsidRDefault="00175AC2" w:rsidP="00F56D58">
            <w:pPr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J</w:t>
            </w:r>
            <w:r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LQ</w:t>
            </w:r>
          </w:p>
        </w:tc>
        <w:tc>
          <w:tcPr>
            <w:tcW w:w="1485" w:type="dxa"/>
          </w:tcPr>
          <w:p w:rsidR="00175AC2" w:rsidRDefault="00175AC2" w:rsidP="00F56D58">
            <w:pPr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J</w:t>
            </w:r>
            <w:r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L</w:t>
            </w:r>
          </w:p>
          <w:p w:rsidR="00175AC2" w:rsidRDefault="00175AC2" w:rsidP="00F56D58">
            <w:pPr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J</w:t>
            </w:r>
            <w:r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Q</w:t>
            </w:r>
          </w:p>
        </w:tc>
        <w:tc>
          <w:tcPr>
            <w:tcW w:w="1500" w:type="dxa"/>
          </w:tcPr>
          <w:p w:rsidR="00854213" w:rsidRDefault="00854213" w:rsidP="00854213">
            <w:pPr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J</w:t>
            </w:r>
            <w:r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L</w:t>
            </w:r>
          </w:p>
          <w:p w:rsidR="00175AC2" w:rsidRDefault="00854213" w:rsidP="00854213">
            <w:pPr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J</w:t>
            </w:r>
            <w:r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Q</w:t>
            </w:r>
          </w:p>
        </w:tc>
        <w:tc>
          <w:tcPr>
            <w:tcW w:w="2493" w:type="dxa"/>
          </w:tcPr>
          <w:p w:rsidR="00854213" w:rsidRDefault="00854213" w:rsidP="00854213">
            <w:pPr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J</w:t>
            </w:r>
            <w:r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L</w:t>
            </w:r>
          </w:p>
          <w:p w:rsidR="00175AC2" w:rsidRPr="00A76696" w:rsidRDefault="00854213" w:rsidP="00854213">
            <w:pPr>
              <w:rPr>
                <w:strike/>
                <w:sz w:val="22"/>
                <w:szCs w:val="22"/>
              </w:rPr>
            </w:pPr>
            <w:r>
              <w:rPr>
                <w:sz w:val="22"/>
                <w:szCs w:val="22"/>
              </w:rPr>
              <w:t>J</w:t>
            </w:r>
            <w:r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Q</w:t>
            </w:r>
          </w:p>
        </w:tc>
        <w:tc>
          <w:tcPr>
            <w:tcW w:w="2126" w:type="dxa"/>
          </w:tcPr>
          <w:p w:rsidR="00175AC2" w:rsidRPr="0097357F" w:rsidRDefault="00175AC2" w:rsidP="00F56D58">
            <w:pPr>
              <w:rPr>
                <w:b w:val="0"/>
                <w:sz w:val="22"/>
                <w:szCs w:val="22"/>
                <w:u w:val="single"/>
              </w:rPr>
            </w:pPr>
            <w:r w:rsidRPr="0097357F">
              <w:rPr>
                <w:sz w:val="22"/>
                <w:szCs w:val="22"/>
                <w:u w:val="single"/>
              </w:rPr>
              <w:t>2NF Solution:</w:t>
            </w:r>
          </w:p>
          <w:p w:rsidR="00175AC2" w:rsidRDefault="00F97DFB" w:rsidP="00F56D58">
            <w:pPr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175AC2"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LQEJ</w:t>
            </w:r>
            <w:bookmarkStart w:id="0" w:name="_GoBack"/>
            <w:bookmarkEnd w:id="0"/>
            <w:r>
              <w:rPr>
                <w:sz w:val="22"/>
                <w:szCs w:val="22"/>
              </w:rPr>
              <w:t>NPS</w:t>
            </w:r>
            <w:r w:rsidR="006B285A">
              <w:rPr>
                <w:sz w:val="22"/>
                <w:szCs w:val="22"/>
              </w:rPr>
              <w:t>FHI</w:t>
            </w:r>
          </w:p>
        </w:tc>
      </w:tr>
      <w:tr w:rsidR="00175AC2" w:rsidTr="00F56D58">
        <w:tc>
          <w:tcPr>
            <w:tcW w:w="1718" w:type="dxa"/>
          </w:tcPr>
          <w:p w:rsidR="00175AC2" w:rsidRDefault="00175AC2" w:rsidP="00F56D58">
            <w:pPr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EJNQ</w:t>
            </w:r>
          </w:p>
        </w:tc>
        <w:tc>
          <w:tcPr>
            <w:tcW w:w="1485" w:type="dxa"/>
          </w:tcPr>
          <w:p w:rsidR="00175AC2" w:rsidRDefault="00175AC2" w:rsidP="00F56D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E</w:t>
            </w:r>
          </w:p>
          <w:p w:rsidR="00175AC2" w:rsidRDefault="00175AC2" w:rsidP="00F56D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J</w:t>
            </w:r>
          </w:p>
          <w:p w:rsidR="00175AC2" w:rsidRDefault="00175AC2" w:rsidP="00F56D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N</w:t>
            </w:r>
          </w:p>
          <w:p w:rsidR="00175AC2" w:rsidRPr="00175AC2" w:rsidRDefault="00175AC2" w:rsidP="00F56D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Q</w:t>
            </w:r>
          </w:p>
        </w:tc>
        <w:tc>
          <w:tcPr>
            <w:tcW w:w="1500" w:type="dxa"/>
          </w:tcPr>
          <w:p w:rsidR="00854213" w:rsidRDefault="00854213" w:rsidP="008542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E</w:t>
            </w:r>
          </w:p>
          <w:p w:rsidR="00854213" w:rsidRDefault="00854213" w:rsidP="008542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J</w:t>
            </w:r>
          </w:p>
          <w:p w:rsidR="00854213" w:rsidRDefault="00854213" w:rsidP="008542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N</w:t>
            </w:r>
          </w:p>
          <w:p w:rsidR="00175AC2" w:rsidRDefault="00854213" w:rsidP="00854213">
            <w:pPr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Q</w:t>
            </w:r>
          </w:p>
        </w:tc>
        <w:tc>
          <w:tcPr>
            <w:tcW w:w="2493" w:type="dxa"/>
          </w:tcPr>
          <w:p w:rsidR="00854213" w:rsidRDefault="00854213" w:rsidP="008542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E</w:t>
            </w:r>
          </w:p>
          <w:p w:rsidR="00854213" w:rsidRDefault="00854213" w:rsidP="008542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J</w:t>
            </w:r>
          </w:p>
          <w:p w:rsidR="00854213" w:rsidRDefault="00854213" w:rsidP="008542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N</w:t>
            </w:r>
          </w:p>
          <w:p w:rsidR="00175AC2" w:rsidRPr="00854213" w:rsidRDefault="00854213" w:rsidP="00854213">
            <w:pPr>
              <w:rPr>
                <w:b w:val="0"/>
                <w:strike/>
                <w:sz w:val="22"/>
                <w:szCs w:val="22"/>
              </w:rPr>
            </w:pPr>
            <w:r w:rsidRPr="00854213">
              <w:rPr>
                <w:strike/>
                <w:sz w:val="22"/>
                <w:szCs w:val="22"/>
              </w:rPr>
              <w:t>A</w:t>
            </w:r>
            <w:r w:rsidRPr="00854213">
              <w:rPr>
                <w:strike/>
                <w:sz w:val="22"/>
                <w:szCs w:val="22"/>
              </w:rPr>
              <w:sym w:font="Wingdings" w:char="F0E0"/>
            </w:r>
            <w:r w:rsidRPr="00854213">
              <w:rPr>
                <w:strike/>
                <w:sz w:val="22"/>
                <w:szCs w:val="22"/>
              </w:rPr>
              <w:t>Q</w:t>
            </w:r>
          </w:p>
        </w:tc>
        <w:tc>
          <w:tcPr>
            <w:tcW w:w="2126" w:type="dxa"/>
          </w:tcPr>
          <w:p w:rsidR="00175AC2" w:rsidRDefault="00175AC2" w:rsidP="00F56D58">
            <w:pPr>
              <w:rPr>
                <w:b w:val="0"/>
                <w:sz w:val="22"/>
                <w:szCs w:val="22"/>
              </w:rPr>
            </w:pPr>
          </w:p>
        </w:tc>
      </w:tr>
      <w:tr w:rsidR="00175AC2" w:rsidTr="00F56D58">
        <w:tc>
          <w:tcPr>
            <w:tcW w:w="1718" w:type="dxa"/>
          </w:tcPr>
          <w:p w:rsidR="00175AC2" w:rsidRDefault="00175AC2" w:rsidP="00F56D58">
            <w:pPr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AC</w:t>
            </w:r>
            <w:r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FHI</w:t>
            </w:r>
          </w:p>
        </w:tc>
        <w:tc>
          <w:tcPr>
            <w:tcW w:w="1485" w:type="dxa"/>
          </w:tcPr>
          <w:p w:rsidR="00175AC2" w:rsidRDefault="00175AC2" w:rsidP="00F56D58">
            <w:pPr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AC</w:t>
            </w:r>
            <w:r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F</w:t>
            </w:r>
          </w:p>
          <w:p w:rsidR="00175AC2" w:rsidRDefault="00175AC2" w:rsidP="00F56D58">
            <w:pPr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AC</w:t>
            </w:r>
            <w:r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H</w:t>
            </w:r>
          </w:p>
          <w:p w:rsidR="00175AC2" w:rsidRDefault="00175AC2" w:rsidP="00F56D58">
            <w:pPr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AC</w:t>
            </w:r>
            <w:r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I</w:t>
            </w:r>
          </w:p>
          <w:p w:rsidR="00175AC2" w:rsidRDefault="00175AC2" w:rsidP="00F56D58">
            <w:pPr>
              <w:rPr>
                <w:b w:val="0"/>
                <w:sz w:val="22"/>
                <w:szCs w:val="22"/>
              </w:rPr>
            </w:pPr>
          </w:p>
        </w:tc>
        <w:tc>
          <w:tcPr>
            <w:tcW w:w="1500" w:type="dxa"/>
          </w:tcPr>
          <w:p w:rsidR="00854213" w:rsidRDefault="00854213" w:rsidP="00854213">
            <w:pPr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AC</w:t>
            </w:r>
            <w:r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F</w:t>
            </w:r>
          </w:p>
          <w:p w:rsidR="00854213" w:rsidRDefault="00854213" w:rsidP="00854213">
            <w:pPr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AC</w:t>
            </w:r>
            <w:r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H</w:t>
            </w:r>
          </w:p>
          <w:p w:rsidR="00854213" w:rsidRDefault="00854213" w:rsidP="00854213">
            <w:pPr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AC</w:t>
            </w:r>
            <w:r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I</w:t>
            </w:r>
          </w:p>
          <w:p w:rsidR="00175AC2" w:rsidRDefault="00175AC2" w:rsidP="00F56D58">
            <w:pPr>
              <w:rPr>
                <w:b w:val="0"/>
                <w:sz w:val="22"/>
                <w:szCs w:val="22"/>
              </w:rPr>
            </w:pPr>
          </w:p>
        </w:tc>
        <w:tc>
          <w:tcPr>
            <w:tcW w:w="2493" w:type="dxa"/>
          </w:tcPr>
          <w:p w:rsidR="00854213" w:rsidRDefault="00854213" w:rsidP="00854213">
            <w:pPr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AC</w:t>
            </w:r>
            <w:r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F</w:t>
            </w:r>
          </w:p>
          <w:p w:rsidR="00854213" w:rsidRDefault="00854213" w:rsidP="00854213">
            <w:pPr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AC</w:t>
            </w:r>
            <w:r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H</w:t>
            </w:r>
          </w:p>
          <w:p w:rsidR="00854213" w:rsidRDefault="00854213" w:rsidP="00854213">
            <w:pPr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AC</w:t>
            </w:r>
            <w:r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I</w:t>
            </w:r>
          </w:p>
          <w:p w:rsidR="00175AC2" w:rsidRPr="00821FC8" w:rsidRDefault="00175AC2" w:rsidP="00F56D58">
            <w:pPr>
              <w:rPr>
                <w:strike/>
                <w:sz w:val="22"/>
                <w:szCs w:val="22"/>
              </w:rPr>
            </w:pPr>
          </w:p>
        </w:tc>
        <w:tc>
          <w:tcPr>
            <w:tcW w:w="2126" w:type="dxa"/>
          </w:tcPr>
          <w:p w:rsidR="00175AC2" w:rsidRPr="0097357F" w:rsidRDefault="00175AC2" w:rsidP="00F56D58">
            <w:pPr>
              <w:rPr>
                <w:b w:val="0"/>
                <w:sz w:val="22"/>
                <w:szCs w:val="22"/>
                <w:u w:val="single"/>
              </w:rPr>
            </w:pPr>
            <w:r w:rsidRPr="0097357F">
              <w:rPr>
                <w:sz w:val="22"/>
                <w:szCs w:val="22"/>
                <w:u w:val="single"/>
              </w:rPr>
              <w:t>3NF Solution:</w:t>
            </w:r>
          </w:p>
          <w:p w:rsidR="00175AC2" w:rsidRDefault="006B285A" w:rsidP="00F56D58">
            <w:pPr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J</w:t>
            </w:r>
            <w:r w:rsidR="00175AC2" w:rsidRPr="003C5E09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LQ</w:t>
            </w:r>
          </w:p>
          <w:p w:rsidR="006B285A" w:rsidRDefault="006B285A" w:rsidP="00F56D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175AC2"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EJNPS</w:t>
            </w:r>
          </w:p>
          <w:p w:rsidR="00175AC2" w:rsidRDefault="006B285A" w:rsidP="00F56D58">
            <w:pPr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175AC2"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FHI</w:t>
            </w:r>
          </w:p>
        </w:tc>
      </w:tr>
      <w:tr w:rsidR="00175AC2" w:rsidTr="00F56D58">
        <w:tc>
          <w:tcPr>
            <w:tcW w:w="1718" w:type="dxa"/>
          </w:tcPr>
          <w:p w:rsidR="00175AC2" w:rsidRDefault="00175AC2" w:rsidP="00175AC2">
            <w:pPr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AJ</w:t>
            </w:r>
            <w:r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LNPSQ</w:t>
            </w:r>
          </w:p>
        </w:tc>
        <w:tc>
          <w:tcPr>
            <w:tcW w:w="1485" w:type="dxa"/>
          </w:tcPr>
          <w:p w:rsidR="00175AC2" w:rsidRDefault="00175AC2" w:rsidP="00175A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AJ</w:t>
            </w:r>
            <w:r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L</w:t>
            </w:r>
          </w:p>
          <w:p w:rsidR="00175AC2" w:rsidRDefault="00175AC2" w:rsidP="00175A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AJ</w:t>
            </w:r>
            <w:r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N</w:t>
            </w:r>
          </w:p>
          <w:p w:rsidR="00175AC2" w:rsidRDefault="00175AC2" w:rsidP="00175A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AJ</w:t>
            </w:r>
            <w:r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P</w:t>
            </w:r>
          </w:p>
          <w:p w:rsidR="00175AC2" w:rsidRDefault="00175AC2" w:rsidP="00175A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AJ</w:t>
            </w:r>
            <w:r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S</w:t>
            </w:r>
          </w:p>
          <w:p w:rsidR="00175AC2" w:rsidRDefault="00175AC2" w:rsidP="00175AC2">
            <w:pPr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AJ</w:t>
            </w:r>
            <w:r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Q</w:t>
            </w:r>
          </w:p>
        </w:tc>
        <w:tc>
          <w:tcPr>
            <w:tcW w:w="1500" w:type="dxa"/>
          </w:tcPr>
          <w:p w:rsidR="00854213" w:rsidRDefault="00854213" w:rsidP="008542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Pr="00854213">
              <w:rPr>
                <w:strike/>
                <w:sz w:val="22"/>
                <w:szCs w:val="22"/>
              </w:rPr>
              <w:t>J</w:t>
            </w:r>
            <w:r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L</w:t>
            </w:r>
          </w:p>
          <w:p w:rsidR="00854213" w:rsidRDefault="00854213" w:rsidP="008542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Pr="00854213">
              <w:rPr>
                <w:strike/>
                <w:sz w:val="22"/>
                <w:szCs w:val="22"/>
              </w:rPr>
              <w:t>J</w:t>
            </w:r>
            <w:r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N</w:t>
            </w:r>
          </w:p>
          <w:p w:rsidR="00854213" w:rsidRDefault="00854213" w:rsidP="008542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Pr="00854213">
              <w:rPr>
                <w:strike/>
                <w:sz w:val="22"/>
                <w:szCs w:val="22"/>
              </w:rPr>
              <w:t>J</w:t>
            </w:r>
            <w:r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P</w:t>
            </w:r>
          </w:p>
          <w:p w:rsidR="00854213" w:rsidRDefault="00854213" w:rsidP="008542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Pr="00854213">
              <w:rPr>
                <w:strike/>
                <w:sz w:val="22"/>
                <w:szCs w:val="22"/>
              </w:rPr>
              <w:t>J</w:t>
            </w:r>
            <w:r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S</w:t>
            </w:r>
          </w:p>
          <w:p w:rsidR="00175AC2" w:rsidRDefault="00854213" w:rsidP="00854213">
            <w:pPr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Pr="00854213">
              <w:rPr>
                <w:strike/>
                <w:sz w:val="22"/>
                <w:szCs w:val="22"/>
              </w:rPr>
              <w:t>J</w:t>
            </w:r>
            <w:r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Q</w:t>
            </w:r>
          </w:p>
        </w:tc>
        <w:tc>
          <w:tcPr>
            <w:tcW w:w="2493" w:type="dxa"/>
          </w:tcPr>
          <w:p w:rsidR="00854213" w:rsidRPr="00854213" w:rsidRDefault="00854213" w:rsidP="00854213">
            <w:pPr>
              <w:rPr>
                <w:strike/>
                <w:sz w:val="22"/>
                <w:szCs w:val="22"/>
              </w:rPr>
            </w:pPr>
            <w:r w:rsidRPr="00854213">
              <w:rPr>
                <w:strike/>
                <w:sz w:val="22"/>
                <w:szCs w:val="22"/>
              </w:rPr>
              <w:t>A</w:t>
            </w:r>
            <w:r w:rsidRPr="00854213">
              <w:rPr>
                <w:strike/>
                <w:sz w:val="22"/>
                <w:szCs w:val="22"/>
              </w:rPr>
              <w:sym w:font="Wingdings" w:char="F0E0"/>
            </w:r>
            <w:r w:rsidRPr="00854213">
              <w:rPr>
                <w:strike/>
                <w:sz w:val="22"/>
                <w:szCs w:val="22"/>
              </w:rPr>
              <w:t>L</w:t>
            </w:r>
          </w:p>
          <w:p w:rsidR="00854213" w:rsidRPr="00854213" w:rsidRDefault="00854213" w:rsidP="00854213">
            <w:pPr>
              <w:rPr>
                <w:strike/>
                <w:sz w:val="22"/>
                <w:szCs w:val="22"/>
              </w:rPr>
            </w:pPr>
            <w:r w:rsidRPr="00854213">
              <w:rPr>
                <w:strike/>
                <w:sz w:val="22"/>
                <w:szCs w:val="22"/>
              </w:rPr>
              <w:t>A</w:t>
            </w:r>
            <w:r w:rsidRPr="00854213">
              <w:rPr>
                <w:strike/>
                <w:sz w:val="22"/>
                <w:szCs w:val="22"/>
              </w:rPr>
              <w:sym w:font="Wingdings" w:char="F0E0"/>
            </w:r>
            <w:r w:rsidRPr="00854213">
              <w:rPr>
                <w:strike/>
                <w:sz w:val="22"/>
                <w:szCs w:val="22"/>
              </w:rPr>
              <w:t>N</w:t>
            </w:r>
          </w:p>
          <w:p w:rsidR="00854213" w:rsidRDefault="00854213" w:rsidP="008542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P</w:t>
            </w:r>
          </w:p>
          <w:p w:rsidR="00854213" w:rsidRDefault="00854213" w:rsidP="008542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Pr="00EF17D2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>S</w:t>
            </w:r>
          </w:p>
          <w:p w:rsidR="00175AC2" w:rsidRPr="00854213" w:rsidRDefault="00854213" w:rsidP="00854213">
            <w:pPr>
              <w:rPr>
                <w:b w:val="0"/>
                <w:strike/>
                <w:sz w:val="22"/>
                <w:szCs w:val="22"/>
              </w:rPr>
            </w:pPr>
            <w:r w:rsidRPr="00854213">
              <w:rPr>
                <w:strike/>
                <w:sz w:val="22"/>
                <w:szCs w:val="22"/>
              </w:rPr>
              <w:t>A</w:t>
            </w:r>
            <w:r w:rsidRPr="00854213">
              <w:rPr>
                <w:strike/>
                <w:sz w:val="22"/>
                <w:szCs w:val="22"/>
              </w:rPr>
              <w:sym w:font="Wingdings" w:char="F0E0"/>
            </w:r>
            <w:r w:rsidRPr="00854213">
              <w:rPr>
                <w:strike/>
                <w:sz w:val="22"/>
                <w:szCs w:val="22"/>
              </w:rPr>
              <w:t>Q</w:t>
            </w:r>
          </w:p>
        </w:tc>
        <w:tc>
          <w:tcPr>
            <w:tcW w:w="2126" w:type="dxa"/>
          </w:tcPr>
          <w:p w:rsidR="00175AC2" w:rsidRDefault="00175AC2" w:rsidP="00175AC2">
            <w:pPr>
              <w:rPr>
                <w:b w:val="0"/>
                <w:sz w:val="22"/>
                <w:szCs w:val="22"/>
              </w:rPr>
            </w:pPr>
          </w:p>
        </w:tc>
      </w:tr>
    </w:tbl>
    <w:p w:rsidR="00175AC2" w:rsidRPr="00DD0CEB" w:rsidRDefault="00175AC2" w:rsidP="00175AC2">
      <w:pPr>
        <w:rPr>
          <w:b w:val="0"/>
          <w:sz w:val="22"/>
        </w:rPr>
      </w:pPr>
    </w:p>
    <w:p w:rsidR="00557472" w:rsidRPr="00557472" w:rsidRDefault="00557472" w:rsidP="00557472">
      <w:pPr>
        <w:rPr>
          <w:sz w:val="24"/>
          <w:szCs w:val="24"/>
        </w:rPr>
      </w:pPr>
    </w:p>
    <w:sectPr w:rsidR="00557472" w:rsidRPr="00557472" w:rsidSect="00AA54F3">
      <w:headerReference w:type="default" r:id="rId7"/>
      <w:footerReference w:type="default" r:id="rId8"/>
      <w:pgSz w:w="12240" w:h="15840"/>
      <w:pgMar w:top="1430" w:right="1170" w:bottom="990" w:left="1440" w:header="630" w:footer="2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3DF" w:rsidRDefault="002B03DF" w:rsidP="00155015">
      <w:pPr>
        <w:spacing w:after="0" w:line="240" w:lineRule="auto"/>
      </w:pPr>
      <w:r>
        <w:separator/>
      </w:r>
    </w:p>
  </w:endnote>
  <w:endnote w:type="continuationSeparator" w:id="0">
    <w:p w:rsidR="002B03DF" w:rsidRDefault="002B03DF" w:rsidP="00155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015" w:rsidRDefault="002B03DF" w:rsidP="00155015">
    <w:pPr>
      <w:pStyle w:val="Header"/>
      <w:tabs>
        <w:tab w:val="clear" w:pos="4680"/>
        <w:tab w:val="clear" w:pos="9360"/>
        <w:tab w:val="left" w:pos="3810"/>
      </w:tabs>
      <w:rPr>
        <w:sz w:val="24"/>
        <w:szCs w:val="24"/>
      </w:rPr>
    </w:pPr>
    <w:r>
      <w:rPr>
        <w:sz w:val="24"/>
        <w:szCs w:val="24"/>
      </w:rPr>
      <w:pict>
        <v:rect id="_x0000_i1026" style="width:0;height:1.5pt" o:hralign="center" o:hrstd="t" o:hr="t" fillcolor="#a0a0a0" stroked="f"/>
      </w:pict>
    </w:r>
  </w:p>
  <w:p w:rsidR="00155015" w:rsidRPr="00155015" w:rsidRDefault="0028327E" w:rsidP="00155015">
    <w:pPr>
      <w:pStyle w:val="Footer"/>
      <w:jc w:val="center"/>
      <w:rPr>
        <w:sz w:val="24"/>
        <w:szCs w:val="24"/>
      </w:rPr>
    </w:pPr>
    <w:r>
      <w:rPr>
        <w:sz w:val="24"/>
        <w:szCs w:val="24"/>
      </w:rPr>
      <w:t>AC / BISI / F17</w:t>
    </w:r>
    <w:r w:rsidR="00155015">
      <w:rPr>
        <w:sz w:val="24"/>
        <w:szCs w:val="24"/>
      </w:rPr>
      <w:tab/>
    </w:r>
    <w:sdt>
      <w:sdtPr>
        <w:rPr>
          <w:sz w:val="24"/>
          <w:szCs w:val="24"/>
        </w:rPr>
        <w:id w:val="99506976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  <w:szCs w:val="24"/>
            </w:rPr>
            <w:id w:val="2116558665"/>
            <w:docPartObj>
              <w:docPartGallery w:val="Page Numbers (Top of Page)"/>
              <w:docPartUnique/>
            </w:docPartObj>
          </w:sdtPr>
          <w:sdtEndPr/>
          <w:sdtContent>
            <w:r w:rsidR="00155015" w:rsidRPr="00155015">
              <w:rPr>
                <w:sz w:val="24"/>
                <w:szCs w:val="24"/>
              </w:rPr>
              <w:t xml:space="preserve">Page </w:t>
            </w:r>
            <w:r w:rsidR="00155015" w:rsidRPr="00155015">
              <w:rPr>
                <w:b w:val="0"/>
                <w:bCs/>
                <w:sz w:val="24"/>
                <w:szCs w:val="24"/>
              </w:rPr>
              <w:fldChar w:fldCharType="begin"/>
            </w:r>
            <w:r w:rsidR="00155015" w:rsidRPr="00155015">
              <w:rPr>
                <w:bCs/>
                <w:sz w:val="24"/>
                <w:szCs w:val="24"/>
              </w:rPr>
              <w:instrText xml:space="preserve"> PAGE </w:instrText>
            </w:r>
            <w:r w:rsidR="00155015" w:rsidRPr="00155015">
              <w:rPr>
                <w:b w:val="0"/>
                <w:bCs/>
                <w:sz w:val="24"/>
                <w:szCs w:val="24"/>
              </w:rPr>
              <w:fldChar w:fldCharType="separate"/>
            </w:r>
            <w:r w:rsidR="002439C4">
              <w:rPr>
                <w:bCs/>
                <w:noProof/>
                <w:sz w:val="24"/>
                <w:szCs w:val="24"/>
              </w:rPr>
              <w:t>1</w:t>
            </w:r>
            <w:r w:rsidR="00155015" w:rsidRPr="00155015">
              <w:rPr>
                <w:b w:val="0"/>
                <w:bCs/>
                <w:sz w:val="24"/>
                <w:szCs w:val="24"/>
              </w:rPr>
              <w:fldChar w:fldCharType="end"/>
            </w:r>
            <w:r w:rsidR="00155015" w:rsidRPr="00155015">
              <w:rPr>
                <w:sz w:val="24"/>
                <w:szCs w:val="24"/>
              </w:rPr>
              <w:t xml:space="preserve"> of </w:t>
            </w:r>
            <w:r w:rsidR="00155015" w:rsidRPr="00155015">
              <w:rPr>
                <w:b w:val="0"/>
                <w:bCs/>
                <w:sz w:val="24"/>
                <w:szCs w:val="24"/>
              </w:rPr>
              <w:fldChar w:fldCharType="begin"/>
            </w:r>
            <w:r w:rsidR="00155015" w:rsidRPr="00155015">
              <w:rPr>
                <w:bCs/>
                <w:sz w:val="24"/>
                <w:szCs w:val="24"/>
              </w:rPr>
              <w:instrText xml:space="preserve"> NUMPAGES  </w:instrText>
            </w:r>
            <w:r w:rsidR="00155015" w:rsidRPr="00155015">
              <w:rPr>
                <w:b w:val="0"/>
                <w:bCs/>
                <w:sz w:val="24"/>
                <w:szCs w:val="24"/>
              </w:rPr>
              <w:fldChar w:fldCharType="separate"/>
            </w:r>
            <w:r w:rsidR="002439C4">
              <w:rPr>
                <w:bCs/>
                <w:noProof/>
                <w:sz w:val="24"/>
                <w:szCs w:val="24"/>
              </w:rPr>
              <w:t>1</w:t>
            </w:r>
            <w:r w:rsidR="00155015" w:rsidRPr="00155015">
              <w:rPr>
                <w:b w:val="0"/>
                <w:bCs/>
                <w:sz w:val="24"/>
                <w:szCs w:val="24"/>
              </w:rPr>
              <w:fldChar w:fldCharType="end"/>
            </w:r>
            <w:r w:rsidR="00155015">
              <w:rPr>
                <w:b w:val="0"/>
                <w:bCs/>
                <w:sz w:val="24"/>
                <w:szCs w:val="24"/>
              </w:rPr>
              <w:tab/>
            </w:r>
            <w:r w:rsidR="00155015">
              <w:rPr>
                <w:bCs/>
                <w:sz w:val="24"/>
                <w:szCs w:val="24"/>
              </w:rPr>
              <w:t>v.</w:t>
            </w:r>
            <w:r w:rsidR="00155015" w:rsidRPr="00155015">
              <w:rPr>
                <w:bCs/>
                <w:sz w:val="24"/>
                <w:szCs w:val="24"/>
              </w:rPr>
              <w:t>1</w:t>
            </w:r>
          </w:sdtContent>
        </w:sdt>
      </w:sdtContent>
    </w:sdt>
  </w:p>
  <w:p w:rsidR="00155015" w:rsidRDefault="001550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3DF" w:rsidRDefault="002B03DF" w:rsidP="00155015">
      <w:pPr>
        <w:spacing w:after="0" w:line="240" w:lineRule="auto"/>
      </w:pPr>
      <w:r>
        <w:separator/>
      </w:r>
    </w:p>
  </w:footnote>
  <w:footnote w:type="continuationSeparator" w:id="0">
    <w:p w:rsidR="002B03DF" w:rsidRDefault="002B03DF" w:rsidP="00155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323" w:rsidRPr="00155015" w:rsidRDefault="00155015" w:rsidP="00155015">
    <w:pPr>
      <w:pStyle w:val="Header"/>
      <w:tabs>
        <w:tab w:val="clear" w:pos="4680"/>
        <w:tab w:val="clear" w:pos="9360"/>
        <w:tab w:val="left" w:pos="3810"/>
      </w:tabs>
      <w:jc w:val="center"/>
      <w:rPr>
        <w:sz w:val="32"/>
        <w:szCs w:val="32"/>
      </w:rPr>
    </w:pPr>
    <w:r w:rsidRPr="00155015">
      <w:rPr>
        <w:sz w:val="32"/>
        <w:szCs w:val="32"/>
      </w:rPr>
      <w:t>CST2102 Database Analytics</w:t>
    </w:r>
    <w:r w:rsidR="00F300D7">
      <w:rPr>
        <w:sz w:val="32"/>
        <w:szCs w:val="32"/>
      </w:rPr>
      <w:t xml:space="preserve"> - </w:t>
    </w:r>
    <w:r w:rsidR="00BD0323">
      <w:rPr>
        <w:sz w:val="32"/>
        <w:szCs w:val="32"/>
      </w:rPr>
      <w:t>Assignment</w:t>
    </w:r>
    <w:r w:rsidR="00125A39">
      <w:rPr>
        <w:sz w:val="32"/>
        <w:szCs w:val="32"/>
      </w:rPr>
      <w:t xml:space="preserve"> 3 [x/5</w:t>
    </w:r>
    <w:r w:rsidR="007C6212">
      <w:rPr>
        <w:sz w:val="32"/>
        <w:szCs w:val="32"/>
      </w:rPr>
      <w:t>]</w:t>
    </w:r>
    <w:r w:rsidR="00125A39">
      <w:rPr>
        <w:sz w:val="32"/>
        <w:szCs w:val="32"/>
      </w:rPr>
      <w:t xml:space="preserve"> FD Normalization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F108D"/>
    <w:multiLevelType w:val="hybridMultilevel"/>
    <w:tmpl w:val="13DA0FAC"/>
    <w:lvl w:ilvl="0" w:tplc="6B3071BC">
      <w:start w:val="1"/>
      <w:numFmt w:val="decimal"/>
      <w:pStyle w:val="Heading2"/>
      <w:lvlText w:val="%1."/>
      <w:lvlJc w:val="left"/>
      <w:pPr>
        <w:ind w:left="720" w:hanging="360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B0C16"/>
    <w:multiLevelType w:val="hybridMultilevel"/>
    <w:tmpl w:val="D81AF50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C47C4"/>
    <w:multiLevelType w:val="hybridMultilevel"/>
    <w:tmpl w:val="CC380D7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D6C3F"/>
    <w:multiLevelType w:val="hybridMultilevel"/>
    <w:tmpl w:val="DEECBF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62D46"/>
    <w:multiLevelType w:val="hybridMultilevel"/>
    <w:tmpl w:val="90487E6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D21E7"/>
    <w:multiLevelType w:val="hybridMultilevel"/>
    <w:tmpl w:val="2F24CE0A"/>
    <w:lvl w:ilvl="0" w:tplc="ECE843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323"/>
    <w:rsid w:val="0000215B"/>
    <w:rsid w:val="00094CFA"/>
    <w:rsid w:val="0010537D"/>
    <w:rsid w:val="00125A39"/>
    <w:rsid w:val="00150902"/>
    <w:rsid w:val="00155015"/>
    <w:rsid w:val="00175AC2"/>
    <w:rsid w:val="002439C4"/>
    <w:rsid w:val="002451D9"/>
    <w:rsid w:val="0028327E"/>
    <w:rsid w:val="002B03DF"/>
    <w:rsid w:val="002D0A92"/>
    <w:rsid w:val="002F39FB"/>
    <w:rsid w:val="00323D0C"/>
    <w:rsid w:val="003B7D14"/>
    <w:rsid w:val="003E1BFB"/>
    <w:rsid w:val="00423F9B"/>
    <w:rsid w:val="00431662"/>
    <w:rsid w:val="004F5964"/>
    <w:rsid w:val="0052368C"/>
    <w:rsid w:val="00525F67"/>
    <w:rsid w:val="00557472"/>
    <w:rsid w:val="005F5939"/>
    <w:rsid w:val="005F5F5A"/>
    <w:rsid w:val="00604A29"/>
    <w:rsid w:val="00627EE6"/>
    <w:rsid w:val="00655E70"/>
    <w:rsid w:val="006B285A"/>
    <w:rsid w:val="006F03E7"/>
    <w:rsid w:val="0073386E"/>
    <w:rsid w:val="00744CB0"/>
    <w:rsid w:val="007575C6"/>
    <w:rsid w:val="00764502"/>
    <w:rsid w:val="00784D0A"/>
    <w:rsid w:val="007B0C01"/>
    <w:rsid w:val="007C6212"/>
    <w:rsid w:val="0084715B"/>
    <w:rsid w:val="00854213"/>
    <w:rsid w:val="008A581D"/>
    <w:rsid w:val="008B0D02"/>
    <w:rsid w:val="008E08B1"/>
    <w:rsid w:val="008E700A"/>
    <w:rsid w:val="00913074"/>
    <w:rsid w:val="009340F4"/>
    <w:rsid w:val="00952EDB"/>
    <w:rsid w:val="00A14132"/>
    <w:rsid w:val="00A416B6"/>
    <w:rsid w:val="00A72D99"/>
    <w:rsid w:val="00AA54F3"/>
    <w:rsid w:val="00BA7C00"/>
    <w:rsid w:val="00BD0323"/>
    <w:rsid w:val="00BD1CCA"/>
    <w:rsid w:val="00C56B0B"/>
    <w:rsid w:val="00D87801"/>
    <w:rsid w:val="00D9625C"/>
    <w:rsid w:val="00D9712D"/>
    <w:rsid w:val="00E26F02"/>
    <w:rsid w:val="00F27FEE"/>
    <w:rsid w:val="00F300D7"/>
    <w:rsid w:val="00F323BC"/>
    <w:rsid w:val="00F97DFB"/>
    <w:rsid w:val="00FC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E729C"/>
  <w15:chartTrackingRefBased/>
  <w15:docId w15:val="{66D8017B-23DE-4AFC-9C1A-9D7596CD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86E"/>
    <w:rPr>
      <w:rFonts w:ascii="Times New Roman" w:hAnsi="Times New Roman"/>
      <w:b/>
      <w:sz w:val="28"/>
    </w:rPr>
  </w:style>
  <w:style w:type="paragraph" w:styleId="Heading1">
    <w:name w:val="heading 1"/>
    <w:aliases w:val="Heading 1 - doc"/>
    <w:basedOn w:val="Normal"/>
    <w:next w:val="Normal"/>
    <w:link w:val="Heading1Char"/>
    <w:autoRedefine/>
    <w:uiPriority w:val="9"/>
    <w:qFormat/>
    <w:rsid w:val="002451D9"/>
    <w:pPr>
      <w:keepNext/>
      <w:keepLines/>
      <w:spacing w:before="240" w:after="120" w:line="360" w:lineRule="auto"/>
      <w:jc w:val="center"/>
      <w:outlineLvl w:val="0"/>
    </w:pPr>
    <w:rPr>
      <w:rFonts w:eastAsia="Times New Roman" w:cs="Times New Roman"/>
      <w:bCs/>
      <w:sz w:val="40"/>
      <w:szCs w:val="28"/>
      <w:u w:val="single"/>
      <w:lang w:eastAsia="en-C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451D9"/>
    <w:pPr>
      <w:keepNext/>
      <w:keepLines/>
      <w:numPr>
        <w:numId w:val="1"/>
      </w:numPr>
      <w:spacing w:before="200" w:after="0"/>
      <w:ind w:left="284" w:hanging="283"/>
      <w:outlineLvl w:val="1"/>
    </w:pPr>
    <w:rPr>
      <w:rFonts w:eastAsia="Times New Roman" w:cs="Times New Roman"/>
      <w:bCs/>
      <w:sz w:val="36"/>
      <w:szCs w:val="36"/>
      <w:u w:val="single"/>
      <w:lang w:eastAsia="en-CA"/>
    </w:rPr>
  </w:style>
  <w:style w:type="paragraph" w:styleId="Heading3">
    <w:name w:val="heading 3"/>
    <w:aliases w:val="Normal 16 / 1.15 / line after paragraph"/>
    <w:basedOn w:val="Title"/>
    <w:next w:val="Normal"/>
    <w:link w:val="Heading3Char"/>
    <w:autoRedefine/>
    <w:uiPriority w:val="9"/>
    <w:unhideWhenUsed/>
    <w:qFormat/>
    <w:rsid w:val="00655E70"/>
    <w:pPr>
      <w:widowControl w:val="0"/>
      <w:pBdr>
        <w:bottom w:val="none" w:sz="0" w:space="0" w:color="auto"/>
      </w:pBdr>
      <w:suppressAutoHyphens/>
      <w:autoSpaceDN w:val="0"/>
      <w:contextualSpacing w:val="0"/>
      <w:textAlignment w:val="baseline"/>
      <w:outlineLvl w:val="2"/>
    </w:pPr>
    <w:rPr>
      <w:rFonts w:asciiTheme="minorHAnsi" w:hAnsiTheme="minorHAnsi" w:cs="Times New Roman"/>
      <w:color w:val="auto"/>
      <w:sz w:val="32"/>
      <w:szCs w:val="28"/>
    </w:rPr>
  </w:style>
  <w:style w:type="paragraph" w:styleId="Heading4">
    <w:name w:val="heading 4"/>
    <w:aliases w:val="Heading 3jm"/>
    <w:basedOn w:val="Normal"/>
    <w:next w:val="Normal"/>
    <w:link w:val="Heading4Char"/>
    <w:autoRedefine/>
    <w:uiPriority w:val="9"/>
    <w:unhideWhenUsed/>
    <w:qFormat/>
    <w:rsid w:val="002451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655E70"/>
    <w:pPr>
      <w:widowControl w:val="0"/>
      <w:numPr>
        <w:ilvl w:val="1"/>
      </w:numPr>
      <w:suppressAutoHyphens/>
      <w:autoSpaceDN w:val="0"/>
      <w:spacing w:before="120" w:after="120" w:line="240" w:lineRule="auto"/>
      <w:textAlignment w:val="baseline"/>
    </w:pPr>
    <w:rPr>
      <w:rFonts w:asciiTheme="majorHAnsi" w:eastAsiaTheme="majorEastAsia" w:hAnsiTheme="majorHAnsi"/>
      <w:b w:val="0"/>
      <w:iCs/>
      <w:spacing w:val="15"/>
      <w:sz w:val="40"/>
      <w:szCs w:val="21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655E70"/>
    <w:rPr>
      <w:rFonts w:asciiTheme="majorHAnsi" w:eastAsiaTheme="majorEastAsia" w:hAnsiTheme="majorHAnsi"/>
      <w:b/>
      <w:iCs/>
      <w:spacing w:val="15"/>
      <w:sz w:val="40"/>
      <w:szCs w:val="21"/>
      <w:u w:val="single"/>
    </w:rPr>
  </w:style>
  <w:style w:type="character" w:customStyle="1" w:styleId="Heading3Char">
    <w:name w:val="Heading 3 Char"/>
    <w:aliases w:val="Normal 16 / 1.15 / line after paragraph Char"/>
    <w:basedOn w:val="DefaultParagraphFont"/>
    <w:link w:val="Heading3"/>
    <w:uiPriority w:val="9"/>
    <w:rsid w:val="00655E70"/>
    <w:rPr>
      <w:rFonts w:eastAsiaTheme="majorEastAsia" w:cs="Times New Roman"/>
      <w:spacing w:val="5"/>
      <w:kern w:val="28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55E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5E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aliases w:val="Heading 1 - doc Char"/>
    <w:basedOn w:val="DefaultParagraphFont"/>
    <w:link w:val="Heading1"/>
    <w:uiPriority w:val="9"/>
    <w:rsid w:val="002451D9"/>
    <w:rPr>
      <w:rFonts w:ascii="Times New Roman" w:eastAsia="Times New Roman" w:hAnsi="Times New Roman" w:cs="Times New Roman"/>
      <w:b/>
      <w:bCs/>
      <w:sz w:val="40"/>
      <w:szCs w:val="28"/>
      <w:u w:val="single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2451D9"/>
    <w:rPr>
      <w:rFonts w:ascii="Times New Roman" w:eastAsia="Times New Roman" w:hAnsi="Times New Roman" w:cs="Times New Roman"/>
      <w:b/>
      <w:bCs/>
      <w:sz w:val="36"/>
      <w:szCs w:val="36"/>
      <w:u w:val="single"/>
      <w:lang w:eastAsia="en-CA"/>
    </w:rPr>
  </w:style>
  <w:style w:type="character" w:customStyle="1" w:styleId="Heading4Char">
    <w:name w:val="Heading 4 Char"/>
    <w:aliases w:val="Heading 3jm Char"/>
    <w:basedOn w:val="DefaultParagraphFont"/>
    <w:link w:val="Heading4"/>
    <w:uiPriority w:val="9"/>
    <w:rsid w:val="002451D9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Header">
    <w:name w:val="header"/>
    <w:basedOn w:val="Normal"/>
    <w:link w:val="HeaderChar"/>
    <w:uiPriority w:val="99"/>
    <w:unhideWhenUsed/>
    <w:rsid w:val="00155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015"/>
    <w:rPr>
      <w:rFonts w:ascii="Times New Roman" w:hAnsi="Times New Roman"/>
      <w:b/>
      <w:sz w:val="28"/>
    </w:rPr>
  </w:style>
  <w:style w:type="paragraph" w:styleId="Footer">
    <w:name w:val="footer"/>
    <w:basedOn w:val="Normal"/>
    <w:link w:val="FooterChar"/>
    <w:uiPriority w:val="99"/>
    <w:unhideWhenUsed/>
    <w:rsid w:val="00155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015"/>
    <w:rPr>
      <w:rFonts w:ascii="Times New Roman" w:hAnsi="Times New Roman"/>
      <w:b/>
      <w:sz w:val="28"/>
    </w:rPr>
  </w:style>
  <w:style w:type="paragraph" w:styleId="ListParagraph">
    <w:name w:val="List Paragraph"/>
    <w:basedOn w:val="Normal"/>
    <w:uiPriority w:val="34"/>
    <w:qFormat/>
    <w:rsid w:val="00BD0323"/>
    <w:pPr>
      <w:ind w:left="720"/>
      <w:contextualSpacing/>
    </w:pPr>
  </w:style>
  <w:style w:type="table" w:styleId="TableGrid">
    <w:name w:val="Table Grid"/>
    <w:basedOn w:val="TableNormal"/>
    <w:rsid w:val="00175A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ronyj\Documents\Custom%20Office%20Templates\BISI%20F16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BISI F16 Template.dotx</Template>
  <TotalTime>51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Algonquin</dc:creator>
  <cp:keywords/>
  <dc:description/>
  <cp:lastModifiedBy>Carloshenriq Macielsobraltimoteo</cp:lastModifiedBy>
  <cp:revision>5</cp:revision>
  <dcterms:created xsi:type="dcterms:W3CDTF">2018-01-04T01:19:00Z</dcterms:created>
  <dcterms:modified xsi:type="dcterms:W3CDTF">2018-01-04T21:07:00Z</dcterms:modified>
</cp:coreProperties>
</file>