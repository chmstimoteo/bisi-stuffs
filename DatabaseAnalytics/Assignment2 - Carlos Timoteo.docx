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C72" w:rsidRDefault="003B6C72" w:rsidP="00627EE6">
      <w:pPr>
        <w:contextualSpacing/>
        <w:rPr>
          <w:sz w:val="24"/>
          <w:szCs w:val="24"/>
        </w:rPr>
      </w:pPr>
    </w:p>
    <w:p w:rsidR="0052368C" w:rsidRPr="00AA54F3" w:rsidRDefault="003B6C72" w:rsidP="00627EE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54F3">
        <w:rPr>
          <w:sz w:val="24"/>
          <w:szCs w:val="24"/>
        </w:rPr>
        <w:t xml:space="preserve"> </w:t>
      </w:r>
      <w:r w:rsidR="00F300D7" w:rsidRPr="00AA54F3">
        <w:rPr>
          <w:sz w:val="24"/>
          <w:szCs w:val="24"/>
        </w:rPr>
        <w:t xml:space="preserve">[1] </w:t>
      </w:r>
      <w:r w:rsidR="0052368C" w:rsidRPr="00AA54F3">
        <w:rPr>
          <w:sz w:val="24"/>
          <w:szCs w:val="24"/>
        </w:rPr>
        <w:t xml:space="preserve">List the rowid of </w:t>
      </w:r>
      <w:r w:rsidR="0052368C" w:rsidRPr="00AA54F3">
        <w:rPr>
          <w:i/>
          <w:sz w:val="24"/>
          <w:szCs w:val="24"/>
        </w:rPr>
        <w:t>‘</w:t>
      </w:r>
      <w:r w:rsidR="0052368C" w:rsidRPr="00AA54F3">
        <w:rPr>
          <w:b w:val="0"/>
          <w:i/>
          <w:sz w:val="24"/>
          <w:szCs w:val="24"/>
        </w:rPr>
        <w:t>A01</w:t>
      </w:r>
      <w:r w:rsidR="0052368C" w:rsidRPr="00AA54F3">
        <w:rPr>
          <w:sz w:val="24"/>
          <w:szCs w:val="24"/>
        </w:rPr>
        <w:t>’</w:t>
      </w:r>
      <w:r w:rsidR="0052368C" w:rsidRPr="00AA54F3">
        <w:rPr>
          <w:i/>
          <w:sz w:val="24"/>
          <w:szCs w:val="24"/>
        </w:rPr>
        <w:t xml:space="preserve"> </w:t>
      </w:r>
      <w:r w:rsidR="0052368C" w:rsidRPr="00AA54F3">
        <w:rPr>
          <w:sz w:val="24"/>
          <w:szCs w:val="24"/>
        </w:rPr>
        <w:t xml:space="preserve">in your </w:t>
      </w:r>
      <w:r w:rsidR="0052368C" w:rsidRPr="00AA54F3">
        <w:rPr>
          <w:i/>
          <w:sz w:val="24"/>
          <w:szCs w:val="24"/>
        </w:rPr>
        <w:t>Authors</w:t>
      </w:r>
      <w:r w:rsidR="0052368C" w:rsidRPr="00AA54F3">
        <w:rPr>
          <w:sz w:val="24"/>
          <w:szCs w:val="24"/>
        </w:rPr>
        <w:t xml:space="preserve"> table. List the </w:t>
      </w:r>
      <w:r w:rsidR="0052368C" w:rsidRPr="00AA54F3">
        <w:rPr>
          <w:i/>
          <w:sz w:val="24"/>
          <w:szCs w:val="24"/>
        </w:rPr>
        <w:t>object_</w:t>
      </w:r>
      <w:r w:rsidR="00F300D7" w:rsidRPr="00AA54F3">
        <w:rPr>
          <w:i/>
          <w:sz w:val="24"/>
          <w:szCs w:val="24"/>
        </w:rPr>
        <w:t>id</w:t>
      </w:r>
      <w:r w:rsidR="00F300D7" w:rsidRPr="00AA54F3">
        <w:rPr>
          <w:sz w:val="24"/>
          <w:szCs w:val="24"/>
        </w:rPr>
        <w:t xml:space="preserve"> of your </w:t>
      </w:r>
      <w:r w:rsidR="00F300D7" w:rsidRPr="00AA54F3">
        <w:rPr>
          <w:i/>
          <w:sz w:val="24"/>
          <w:szCs w:val="24"/>
        </w:rPr>
        <w:t>Authors</w:t>
      </w:r>
      <w:r w:rsidR="00F300D7" w:rsidRPr="00AA54F3">
        <w:rPr>
          <w:sz w:val="24"/>
          <w:szCs w:val="24"/>
        </w:rPr>
        <w:t xml:space="preserve"> table</w:t>
      </w:r>
      <w:r w:rsidR="0052368C" w:rsidRPr="00AA54F3">
        <w:rPr>
          <w:sz w:val="24"/>
          <w:szCs w:val="24"/>
        </w:rPr>
        <w:t>. Write a</w:t>
      </w:r>
      <w:r w:rsidR="00F300D7" w:rsidRPr="00AA54F3">
        <w:rPr>
          <w:sz w:val="24"/>
          <w:szCs w:val="24"/>
        </w:rPr>
        <w:t xml:space="preserve"> SQL command to calculate the integer value of the </w:t>
      </w:r>
      <w:r w:rsidR="0052368C" w:rsidRPr="00AA54F3">
        <w:rPr>
          <w:sz w:val="24"/>
          <w:szCs w:val="24"/>
        </w:rPr>
        <w:t xml:space="preserve">rowid to verify it belongs to the </w:t>
      </w:r>
      <w:r w:rsidR="00F300D7" w:rsidRPr="00AA54F3">
        <w:rPr>
          <w:sz w:val="24"/>
          <w:szCs w:val="24"/>
        </w:rPr>
        <w:t>object id.</w:t>
      </w:r>
    </w:p>
    <w:p w:rsidR="00AA54F3" w:rsidRDefault="00AA54F3" w:rsidP="0052368C">
      <w:pPr>
        <w:pStyle w:val="ListParagraph"/>
        <w:rPr>
          <w:sz w:val="24"/>
          <w:szCs w:val="24"/>
        </w:rPr>
      </w:pPr>
    </w:p>
    <w:p w:rsidR="009F1496" w:rsidRPr="009F1496" w:rsidRDefault="009F1496" w:rsidP="009F1496">
      <w:pPr>
        <w:pStyle w:val="ListParagraph"/>
        <w:rPr>
          <w:sz w:val="24"/>
          <w:szCs w:val="24"/>
        </w:rPr>
      </w:pPr>
      <w:r w:rsidRPr="009F1496">
        <w:rPr>
          <w:sz w:val="24"/>
          <w:szCs w:val="24"/>
        </w:rPr>
        <w:t xml:space="preserve">SELECT ROWID, </w:t>
      </w:r>
    </w:p>
    <w:p w:rsidR="009F1496" w:rsidRPr="009F1496" w:rsidRDefault="009F1496" w:rsidP="009F1496">
      <w:pPr>
        <w:pStyle w:val="ListParagraph"/>
        <w:rPr>
          <w:sz w:val="24"/>
          <w:szCs w:val="24"/>
        </w:rPr>
      </w:pPr>
      <w:r w:rsidRPr="009F1496">
        <w:rPr>
          <w:sz w:val="24"/>
          <w:szCs w:val="24"/>
        </w:rPr>
        <w:t xml:space="preserve">  SUBSTR(ROWID,1,6) AS OBJECT_ID,</w:t>
      </w:r>
    </w:p>
    <w:p w:rsidR="009F1496" w:rsidRPr="009F1496" w:rsidRDefault="009F1496" w:rsidP="009F1496">
      <w:pPr>
        <w:pStyle w:val="ListParagraph"/>
        <w:rPr>
          <w:sz w:val="24"/>
          <w:szCs w:val="24"/>
        </w:rPr>
      </w:pPr>
      <w:r w:rsidRPr="009F1496">
        <w:rPr>
          <w:sz w:val="24"/>
          <w:szCs w:val="24"/>
        </w:rPr>
        <w:t xml:space="preserve">  (0 * POWER(64,5)+</w:t>
      </w:r>
    </w:p>
    <w:p w:rsidR="009F1496" w:rsidRPr="009F1496" w:rsidRDefault="009F1496" w:rsidP="009F1496">
      <w:pPr>
        <w:pStyle w:val="ListParagraph"/>
        <w:rPr>
          <w:sz w:val="24"/>
          <w:szCs w:val="24"/>
        </w:rPr>
      </w:pPr>
      <w:r w:rsidRPr="009F1496">
        <w:rPr>
          <w:sz w:val="24"/>
          <w:szCs w:val="24"/>
        </w:rPr>
        <w:t xml:space="preserve">   0 * POWER(64,4)+</w:t>
      </w:r>
    </w:p>
    <w:p w:rsidR="009F1496" w:rsidRPr="009F1496" w:rsidRDefault="009F1496" w:rsidP="009F1496">
      <w:pPr>
        <w:pStyle w:val="ListParagraph"/>
        <w:rPr>
          <w:sz w:val="24"/>
          <w:szCs w:val="24"/>
        </w:rPr>
      </w:pPr>
      <w:r w:rsidRPr="009F1496">
        <w:rPr>
          <w:sz w:val="24"/>
          <w:szCs w:val="24"/>
        </w:rPr>
        <w:t xml:space="preserve">   0 * POWER(64,3)+</w:t>
      </w:r>
    </w:p>
    <w:p w:rsidR="009F1496" w:rsidRPr="009F1496" w:rsidRDefault="009F1496" w:rsidP="009F1496">
      <w:pPr>
        <w:pStyle w:val="ListParagraph"/>
        <w:rPr>
          <w:sz w:val="24"/>
          <w:szCs w:val="24"/>
        </w:rPr>
      </w:pPr>
      <w:r w:rsidRPr="009F1496">
        <w:rPr>
          <w:sz w:val="24"/>
          <w:szCs w:val="24"/>
        </w:rPr>
        <w:t xml:space="preserve">   22 * POWER(64,2)+</w:t>
      </w:r>
    </w:p>
    <w:p w:rsidR="009F1496" w:rsidRPr="009F1496" w:rsidRDefault="009F1496" w:rsidP="009F1496">
      <w:pPr>
        <w:pStyle w:val="ListParagraph"/>
        <w:rPr>
          <w:sz w:val="24"/>
          <w:szCs w:val="24"/>
        </w:rPr>
      </w:pPr>
      <w:r w:rsidRPr="009F1496">
        <w:rPr>
          <w:sz w:val="24"/>
          <w:szCs w:val="24"/>
        </w:rPr>
        <w:t xml:space="preserve">   30 * POWER(64,1)+</w:t>
      </w:r>
    </w:p>
    <w:p w:rsidR="009F1496" w:rsidRPr="009F1496" w:rsidRDefault="009F1496" w:rsidP="009F1496">
      <w:pPr>
        <w:pStyle w:val="ListParagraph"/>
        <w:rPr>
          <w:sz w:val="24"/>
          <w:szCs w:val="24"/>
        </w:rPr>
      </w:pPr>
      <w:r w:rsidRPr="009F1496">
        <w:rPr>
          <w:sz w:val="24"/>
          <w:szCs w:val="24"/>
        </w:rPr>
        <w:t xml:space="preserve">   32 * POWER(64,0)) AS DECIMAL_VALUE</w:t>
      </w:r>
    </w:p>
    <w:p w:rsidR="009F1496" w:rsidRPr="009F1496" w:rsidRDefault="009F1496" w:rsidP="009F1496">
      <w:pPr>
        <w:pStyle w:val="ListParagraph"/>
        <w:rPr>
          <w:sz w:val="24"/>
          <w:szCs w:val="24"/>
        </w:rPr>
      </w:pPr>
      <w:r w:rsidRPr="009F1496">
        <w:rPr>
          <w:sz w:val="24"/>
          <w:szCs w:val="24"/>
        </w:rPr>
        <w:t>FROM AUTHORS WHERE AU_ID='A01';</w:t>
      </w:r>
    </w:p>
    <w:p w:rsidR="009F1496" w:rsidRPr="009F1496" w:rsidRDefault="009F1496" w:rsidP="009F1496">
      <w:pPr>
        <w:pStyle w:val="ListParagraph"/>
        <w:rPr>
          <w:sz w:val="24"/>
          <w:szCs w:val="24"/>
        </w:rPr>
      </w:pPr>
    </w:p>
    <w:p w:rsidR="009F1496" w:rsidRPr="009F1496" w:rsidRDefault="009F1496" w:rsidP="009F1496">
      <w:pPr>
        <w:pStyle w:val="ListParagraph"/>
        <w:rPr>
          <w:sz w:val="24"/>
          <w:szCs w:val="24"/>
        </w:rPr>
      </w:pPr>
      <w:r w:rsidRPr="009F1496">
        <w:rPr>
          <w:sz w:val="24"/>
          <w:szCs w:val="24"/>
        </w:rPr>
        <w:t>SELECT OBJECT_ID, OBJECT_NAME FROM USER_OBJECTS</w:t>
      </w:r>
    </w:p>
    <w:p w:rsidR="009F1496" w:rsidRDefault="009F1496" w:rsidP="009F1496">
      <w:pPr>
        <w:pStyle w:val="ListParagraph"/>
        <w:rPr>
          <w:sz w:val="24"/>
          <w:szCs w:val="24"/>
        </w:rPr>
      </w:pPr>
      <w:r w:rsidRPr="009F1496">
        <w:rPr>
          <w:sz w:val="24"/>
          <w:szCs w:val="24"/>
        </w:rPr>
        <w:t>WHERE OBJECT_NAME='AUTHORS';</w:t>
      </w:r>
    </w:p>
    <w:p w:rsidR="009F1496" w:rsidRDefault="009F1496" w:rsidP="009F1496">
      <w:pPr>
        <w:pStyle w:val="ListParagraph"/>
        <w:rPr>
          <w:sz w:val="24"/>
          <w:szCs w:val="24"/>
        </w:rPr>
      </w:pPr>
    </w:p>
    <w:p w:rsidR="003B6C72" w:rsidRDefault="009F1496" w:rsidP="009F149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0D84C22" wp14:editId="1829C81C">
            <wp:extent cx="5257800" cy="399330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738" cy="401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72" w:rsidRDefault="003B6C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300D7" w:rsidRPr="00AA54F3" w:rsidRDefault="00F300D7" w:rsidP="0052368C">
      <w:pPr>
        <w:pStyle w:val="ListParagraph"/>
        <w:rPr>
          <w:sz w:val="24"/>
          <w:szCs w:val="24"/>
        </w:rPr>
      </w:pPr>
    </w:p>
    <w:p w:rsidR="00627EE6" w:rsidRPr="00AA54F3" w:rsidRDefault="005F5939" w:rsidP="00627EE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54F3">
        <w:rPr>
          <w:sz w:val="24"/>
          <w:szCs w:val="24"/>
        </w:rPr>
        <w:t xml:space="preserve">[2] </w:t>
      </w:r>
      <w:r w:rsidR="00627EE6" w:rsidRPr="00AA54F3">
        <w:rPr>
          <w:sz w:val="24"/>
          <w:szCs w:val="24"/>
        </w:rPr>
        <w:t xml:space="preserve">List the </w:t>
      </w:r>
      <w:r w:rsidR="00627EE6" w:rsidRPr="00AA54F3">
        <w:rPr>
          <w:i/>
          <w:sz w:val="24"/>
          <w:szCs w:val="24"/>
        </w:rPr>
        <w:t>title_id, title, units sold, current price</w:t>
      </w:r>
      <w:r w:rsidR="00627EE6" w:rsidRPr="00AA54F3">
        <w:rPr>
          <w:sz w:val="24"/>
          <w:szCs w:val="24"/>
        </w:rPr>
        <w:t xml:space="preserve"> and proposed new 20% higher price of all books. Label the proposed new price column "</w:t>
      </w:r>
      <w:r w:rsidR="00627EE6" w:rsidRPr="00AA54F3">
        <w:rPr>
          <w:i/>
          <w:sz w:val="24"/>
          <w:szCs w:val="24"/>
        </w:rPr>
        <w:t>Target Price</w:t>
      </w:r>
      <w:r w:rsidR="00627EE6" w:rsidRPr="00AA54F3">
        <w:rPr>
          <w:sz w:val="24"/>
          <w:szCs w:val="24"/>
        </w:rPr>
        <w:t>". Sort the results in descending incremental dollar amount.</w:t>
      </w:r>
    </w:p>
    <w:p w:rsidR="0028327E" w:rsidRDefault="0028327E" w:rsidP="0028327E">
      <w:pPr>
        <w:pStyle w:val="ListParagraph"/>
        <w:rPr>
          <w:sz w:val="24"/>
          <w:szCs w:val="24"/>
        </w:rPr>
      </w:pP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>SELECT TITLE_ID, TITLE, SALES AS UNITS_SOLD, PRICE, PRICE*1.2 AS TARGET_PRICE FROM TITLES</w:t>
      </w:r>
    </w:p>
    <w:p w:rsid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>ORDER BY (PRICE*0.2) DESC;</w:t>
      </w:r>
    </w:p>
    <w:p w:rsidR="000E2DD4" w:rsidRDefault="000E2DD4" w:rsidP="000E2DD4">
      <w:pPr>
        <w:pStyle w:val="ListParagraph"/>
        <w:rPr>
          <w:sz w:val="24"/>
          <w:szCs w:val="24"/>
        </w:rPr>
      </w:pPr>
    </w:p>
    <w:p w:rsidR="000E2DD4" w:rsidRDefault="000E2DD4" w:rsidP="0028327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E63F1F9" wp14:editId="0C018219">
            <wp:extent cx="5619750" cy="273692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0573" cy="274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72" w:rsidRDefault="003B6C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A54F3" w:rsidRPr="00AA54F3" w:rsidRDefault="00AA54F3" w:rsidP="0028327E">
      <w:pPr>
        <w:pStyle w:val="ListParagraph"/>
        <w:rPr>
          <w:sz w:val="24"/>
          <w:szCs w:val="24"/>
        </w:rPr>
      </w:pPr>
    </w:p>
    <w:p w:rsidR="0028327E" w:rsidRPr="00AA54F3" w:rsidRDefault="0028327E" w:rsidP="00DB426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54F3">
        <w:rPr>
          <w:sz w:val="24"/>
          <w:szCs w:val="24"/>
        </w:rPr>
        <w:t xml:space="preserve">[2] List </w:t>
      </w:r>
      <w:r w:rsidRPr="00AA54F3">
        <w:rPr>
          <w:i/>
          <w:sz w:val="24"/>
          <w:szCs w:val="24"/>
        </w:rPr>
        <w:t xml:space="preserve">au_id, fname, lname </w:t>
      </w:r>
      <w:r w:rsidRPr="00AA54F3">
        <w:rPr>
          <w:sz w:val="24"/>
          <w:szCs w:val="24"/>
        </w:rPr>
        <w:t xml:space="preserve">and </w:t>
      </w:r>
      <w:r w:rsidRPr="00AA54F3">
        <w:rPr>
          <w:i/>
          <w:sz w:val="24"/>
          <w:szCs w:val="24"/>
        </w:rPr>
        <w:t xml:space="preserve">number_of_books_sold </w:t>
      </w:r>
      <w:r w:rsidRPr="00AA54F3">
        <w:rPr>
          <w:sz w:val="24"/>
          <w:szCs w:val="24"/>
        </w:rPr>
        <w:t>of the author that has written the most books.</w:t>
      </w:r>
    </w:p>
    <w:p w:rsidR="0028327E" w:rsidRDefault="0028327E" w:rsidP="0028327E">
      <w:pPr>
        <w:pStyle w:val="ListParagraph"/>
        <w:rPr>
          <w:sz w:val="24"/>
          <w:szCs w:val="24"/>
        </w:rPr>
      </w:pP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>SELECT AU.AU_ID, AU.FNAME, AU.LNAME, AUTIT.TITLE_NUMBERS AS UNITS_SOLD FROM AUTHORS AU</w:t>
      </w: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>INNER JOIN</w:t>
      </w: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 xml:space="preserve">  (</w:t>
      </w: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 xml:space="preserve">  SELECT DISTINCT AU_ID,</w:t>
      </w: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 xml:space="preserve">  COUNT(TITLE_ID) OVER (PARTITION BY AU_ID) as TITLE_NUMBERS </w:t>
      </w: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 xml:space="preserve">  FROM AUTHOR_TITLES</w:t>
      </w: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 xml:space="preserve">  ) AUTIT ON AU.AU_ID = AUTIT.AU_ID</w:t>
      </w: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>ORDER BY AUTIT.TITLE_NUMBERS DESC</w:t>
      </w:r>
    </w:p>
    <w:p w:rsid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>FETCH NEXT 1 ROWS ONLY;</w:t>
      </w:r>
    </w:p>
    <w:p w:rsidR="000E2DD4" w:rsidRDefault="000E2DD4" w:rsidP="000E2DD4">
      <w:pPr>
        <w:pStyle w:val="ListParagraph"/>
        <w:rPr>
          <w:sz w:val="24"/>
          <w:szCs w:val="24"/>
        </w:rPr>
      </w:pPr>
    </w:p>
    <w:p w:rsidR="000E2DD4" w:rsidRDefault="000E2DD4" w:rsidP="000E2DD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DC9F0B2" wp14:editId="7EDE7C75">
            <wp:extent cx="5421908" cy="1788160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590" cy="17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72" w:rsidRDefault="003B6C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A54F3" w:rsidRPr="00AA54F3" w:rsidRDefault="00AA54F3" w:rsidP="0028327E">
      <w:pPr>
        <w:pStyle w:val="ListParagraph"/>
        <w:rPr>
          <w:sz w:val="24"/>
          <w:szCs w:val="24"/>
        </w:rPr>
      </w:pPr>
    </w:p>
    <w:p w:rsidR="00627EE6" w:rsidRPr="00AA54F3" w:rsidRDefault="005F5939" w:rsidP="0028327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54F3">
        <w:rPr>
          <w:sz w:val="24"/>
          <w:szCs w:val="24"/>
        </w:rPr>
        <w:t xml:space="preserve">[3] </w:t>
      </w:r>
      <w:r w:rsidR="002F39FB" w:rsidRPr="00AA54F3">
        <w:rPr>
          <w:sz w:val="24"/>
          <w:szCs w:val="24"/>
        </w:rPr>
        <w:t>List the title_id and title of every book that contains the word '</w:t>
      </w:r>
      <w:r w:rsidR="002F39FB" w:rsidRPr="00AA54F3">
        <w:rPr>
          <w:i/>
          <w:sz w:val="24"/>
          <w:szCs w:val="24"/>
        </w:rPr>
        <w:t>the</w:t>
      </w:r>
      <w:r w:rsidR="002F39FB" w:rsidRPr="00AA54F3">
        <w:rPr>
          <w:sz w:val="24"/>
          <w:szCs w:val="24"/>
        </w:rPr>
        <w:t>', in any case. For example, “</w:t>
      </w:r>
      <w:r w:rsidR="002F39FB" w:rsidRPr="00AA54F3">
        <w:rPr>
          <w:b w:val="0"/>
          <w:i/>
          <w:sz w:val="24"/>
          <w:szCs w:val="24"/>
          <w:u w:val="single"/>
        </w:rPr>
        <w:t>The</w:t>
      </w:r>
      <w:r w:rsidR="002F39FB" w:rsidRPr="00AA54F3">
        <w:rPr>
          <w:b w:val="0"/>
          <w:i/>
          <w:sz w:val="24"/>
          <w:szCs w:val="24"/>
        </w:rPr>
        <w:t xml:space="preserve"> house at</w:t>
      </w:r>
      <w:r w:rsidR="002F39FB" w:rsidRPr="00AA54F3">
        <w:rPr>
          <w:i/>
          <w:sz w:val="24"/>
          <w:szCs w:val="24"/>
        </w:rPr>
        <w:t xml:space="preserve"> …”, and “… </w:t>
      </w:r>
      <w:r w:rsidR="002F39FB" w:rsidRPr="00AA54F3">
        <w:rPr>
          <w:b w:val="0"/>
          <w:i/>
          <w:sz w:val="24"/>
          <w:szCs w:val="24"/>
          <w:u w:val="single"/>
        </w:rPr>
        <w:t>the</w:t>
      </w:r>
      <w:r w:rsidR="002F39FB" w:rsidRPr="00AA54F3">
        <w:rPr>
          <w:b w:val="0"/>
          <w:i/>
          <w:sz w:val="24"/>
          <w:szCs w:val="24"/>
        </w:rPr>
        <w:t xml:space="preserve"> road ahead</w:t>
      </w:r>
      <w:r w:rsidR="002F39FB" w:rsidRPr="00AA54F3">
        <w:rPr>
          <w:i/>
          <w:sz w:val="24"/>
          <w:szCs w:val="24"/>
        </w:rPr>
        <w:t xml:space="preserve">”, </w:t>
      </w:r>
      <w:r w:rsidR="002F39FB" w:rsidRPr="00AA54F3">
        <w:rPr>
          <w:sz w:val="24"/>
          <w:szCs w:val="24"/>
        </w:rPr>
        <w:t xml:space="preserve">but not </w:t>
      </w:r>
      <w:r w:rsidR="002F39FB" w:rsidRPr="00AA54F3">
        <w:rPr>
          <w:b w:val="0"/>
          <w:i/>
          <w:sz w:val="24"/>
          <w:szCs w:val="24"/>
        </w:rPr>
        <w:t>“…ano</w:t>
      </w:r>
      <w:r w:rsidR="002F39FB" w:rsidRPr="00AA54F3">
        <w:rPr>
          <w:b w:val="0"/>
          <w:i/>
          <w:sz w:val="24"/>
          <w:szCs w:val="24"/>
          <w:u w:val="single"/>
        </w:rPr>
        <w:t>the</w:t>
      </w:r>
      <w:r w:rsidR="002F39FB" w:rsidRPr="00AA54F3">
        <w:rPr>
          <w:b w:val="0"/>
          <w:i/>
          <w:sz w:val="24"/>
          <w:szCs w:val="24"/>
        </w:rPr>
        <w:t xml:space="preserve">r…”. </w:t>
      </w:r>
      <w:r w:rsidR="002F39FB" w:rsidRPr="00AA54F3">
        <w:rPr>
          <w:sz w:val="24"/>
          <w:szCs w:val="24"/>
        </w:rPr>
        <w:t xml:space="preserve">Sort the results in increasing order according to the location of the </w:t>
      </w:r>
      <w:r w:rsidR="002F39FB" w:rsidRPr="00AA54F3">
        <w:rPr>
          <w:i/>
          <w:sz w:val="24"/>
          <w:szCs w:val="24"/>
        </w:rPr>
        <w:t>'</w:t>
      </w:r>
      <w:r w:rsidR="002F39FB" w:rsidRPr="00AA54F3">
        <w:rPr>
          <w:b w:val="0"/>
          <w:i/>
          <w:sz w:val="24"/>
          <w:szCs w:val="24"/>
        </w:rPr>
        <w:t>the</w:t>
      </w:r>
      <w:r w:rsidR="002F39FB" w:rsidRPr="00AA54F3">
        <w:rPr>
          <w:i/>
          <w:sz w:val="24"/>
          <w:szCs w:val="24"/>
        </w:rPr>
        <w:t>'</w:t>
      </w:r>
      <w:r w:rsidR="002F39FB" w:rsidRPr="00AA54F3">
        <w:rPr>
          <w:sz w:val="24"/>
          <w:szCs w:val="24"/>
        </w:rPr>
        <w:t xml:space="preserve"> word. </w:t>
      </w:r>
      <w:r w:rsidR="002F39FB" w:rsidRPr="00AA54F3">
        <w:rPr>
          <w:b w:val="0"/>
          <w:i/>
          <w:sz w:val="24"/>
          <w:szCs w:val="24"/>
        </w:rPr>
        <w:t>Hint: Oracle has a function that returns location of a substring within a text string</w:t>
      </w:r>
      <w:r w:rsidR="002F39FB" w:rsidRPr="00AA54F3">
        <w:rPr>
          <w:sz w:val="24"/>
          <w:szCs w:val="24"/>
        </w:rPr>
        <w:t>.</w:t>
      </w:r>
    </w:p>
    <w:p w:rsidR="002F39FB" w:rsidRDefault="002F39FB" w:rsidP="002F39FB">
      <w:pPr>
        <w:pStyle w:val="ListParagraph"/>
        <w:rPr>
          <w:sz w:val="24"/>
          <w:szCs w:val="24"/>
        </w:rPr>
      </w:pP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>ALTER SESSION SET NLS_COMP=LINGUISTIC;</w:t>
      </w: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>ALTER SESSION SET NLS_SORT=BINARY_CI;</w:t>
      </w: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>SELECT TITLE_ID, TITLE FROM TITLES</w:t>
      </w: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>WHERE TITLE LIKE '% the %'</w:t>
      </w:r>
    </w:p>
    <w:p w:rsid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 xml:space="preserve">ORDER BY INSTR(TITLE,'THE',1,1) </w:t>
      </w:r>
      <w:r>
        <w:rPr>
          <w:sz w:val="24"/>
          <w:szCs w:val="24"/>
        </w:rPr>
        <w:t>ASC</w:t>
      </w:r>
      <w:r w:rsidRPr="000E2DD4">
        <w:rPr>
          <w:sz w:val="24"/>
          <w:szCs w:val="24"/>
        </w:rPr>
        <w:t>;</w:t>
      </w:r>
    </w:p>
    <w:p w:rsidR="000E2DD4" w:rsidRDefault="000E2DD4" w:rsidP="000E2DD4">
      <w:pPr>
        <w:pStyle w:val="ListParagraph"/>
        <w:rPr>
          <w:sz w:val="24"/>
          <w:szCs w:val="24"/>
        </w:rPr>
      </w:pPr>
    </w:p>
    <w:p w:rsidR="000E2DD4" w:rsidRDefault="000E2DD4" w:rsidP="000E2DD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740AF1D" wp14:editId="5382039B">
            <wp:extent cx="3724275" cy="2762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72" w:rsidRDefault="003B6C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B6C72" w:rsidRPr="00AA54F3" w:rsidRDefault="003B6C72" w:rsidP="002F39FB">
      <w:pPr>
        <w:pStyle w:val="ListParagraph"/>
        <w:rPr>
          <w:sz w:val="24"/>
          <w:szCs w:val="24"/>
        </w:rPr>
      </w:pPr>
    </w:p>
    <w:p w:rsidR="0084715B" w:rsidRPr="00AA54F3" w:rsidRDefault="005F5939" w:rsidP="008471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54F3">
        <w:rPr>
          <w:sz w:val="24"/>
          <w:szCs w:val="24"/>
        </w:rPr>
        <w:t xml:space="preserve">[3] </w:t>
      </w:r>
      <w:r w:rsidR="0084715B" w:rsidRPr="00AA54F3">
        <w:rPr>
          <w:sz w:val="24"/>
          <w:szCs w:val="24"/>
        </w:rPr>
        <w:t>List revenue by (</w:t>
      </w:r>
      <w:r w:rsidR="0084715B" w:rsidRPr="00AA54F3">
        <w:rPr>
          <w:i/>
          <w:sz w:val="24"/>
          <w:szCs w:val="24"/>
        </w:rPr>
        <w:t xml:space="preserve">book type </w:t>
      </w:r>
      <w:r w:rsidR="0084715B" w:rsidRPr="00AA54F3">
        <w:rPr>
          <w:sz w:val="24"/>
          <w:szCs w:val="24"/>
        </w:rPr>
        <w:t xml:space="preserve">and </w:t>
      </w:r>
      <w:r w:rsidR="0084715B" w:rsidRPr="00AA54F3">
        <w:rPr>
          <w:i/>
          <w:sz w:val="24"/>
          <w:szCs w:val="24"/>
        </w:rPr>
        <w:t>publisher</w:t>
      </w:r>
      <w:r w:rsidR="0084715B" w:rsidRPr="00AA54F3">
        <w:rPr>
          <w:sz w:val="24"/>
          <w:szCs w:val="24"/>
        </w:rPr>
        <w:t>), by (</w:t>
      </w:r>
      <w:r w:rsidR="0084715B" w:rsidRPr="00AA54F3">
        <w:rPr>
          <w:i/>
          <w:sz w:val="24"/>
          <w:szCs w:val="24"/>
        </w:rPr>
        <w:t xml:space="preserve">publisher </w:t>
      </w:r>
      <w:r w:rsidR="0084715B" w:rsidRPr="00AA54F3">
        <w:rPr>
          <w:sz w:val="24"/>
          <w:szCs w:val="24"/>
        </w:rPr>
        <w:t xml:space="preserve">and </w:t>
      </w:r>
      <w:r w:rsidR="0084715B" w:rsidRPr="00AA54F3">
        <w:rPr>
          <w:i/>
          <w:sz w:val="24"/>
          <w:szCs w:val="24"/>
        </w:rPr>
        <w:t>year</w:t>
      </w:r>
      <w:r w:rsidR="0084715B" w:rsidRPr="00AA54F3">
        <w:rPr>
          <w:sz w:val="24"/>
          <w:szCs w:val="24"/>
        </w:rPr>
        <w:t>)</w:t>
      </w:r>
      <w:r w:rsidR="0084715B" w:rsidRPr="00AA54F3">
        <w:rPr>
          <w:i/>
          <w:sz w:val="24"/>
          <w:szCs w:val="24"/>
        </w:rPr>
        <w:t xml:space="preserve">, </w:t>
      </w:r>
      <w:r w:rsidR="0084715B" w:rsidRPr="00AA54F3">
        <w:rPr>
          <w:sz w:val="24"/>
          <w:szCs w:val="24"/>
        </w:rPr>
        <w:t xml:space="preserve">and overall revenue. Sort by </w:t>
      </w:r>
      <w:r w:rsidR="0084715B" w:rsidRPr="00AA54F3">
        <w:rPr>
          <w:i/>
          <w:sz w:val="24"/>
          <w:szCs w:val="24"/>
        </w:rPr>
        <w:t>publisher</w:t>
      </w:r>
      <w:r w:rsidR="0084715B" w:rsidRPr="00AA54F3">
        <w:rPr>
          <w:sz w:val="24"/>
          <w:szCs w:val="24"/>
        </w:rPr>
        <w:t>.</w:t>
      </w:r>
    </w:p>
    <w:p w:rsidR="0084715B" w:rsidRDefault="0084715B" w:rsidP="0084715B">
      <w:pPr>
        <w:pStyle w:val="ListParagraph"/>
        <w:rPr>
          <w:sz w:val="24"/>
          <w:szCs w:val="24"/>
        </w:rPr>
      </w:pP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>SELECT T1.GENRE AS BOOK_TYPE, T1.PUB_ID AS PUBLISHER, SUM(T1.REVENUE) AS OVERALL_REVENUE FROM</w:t>
      </w: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 xml:space="preserve">    (</w:t>
      </w: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 xml:space="preserve">    SELECT T.TITLE_ID, T.GENRE, NVL(ROUND(T.SALES*T.PRICE),0) AS REVENUE, NVL(T.PUB_ID, '') AS PUB_ID, T.PUB_GROUP,</w:t>
      </w: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 xml:space="preserve">    ROW_NUMBER() OVER (PARTITION BY T.GENRE ORDER BY NVL(T.PUB_ID, '') ASC) as GENRE_GROUP</w:t>
      </w: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 xml:space="preserve">    FROM </w:t>
      </w: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 xml:space="preserve">      (</w:t>
      </w: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 xml:space="preserve">      SELECT</w:t>
      </w: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 xml:space="preserve">      TITLE_ID, GENRE, PRICE, SALES, NVL(PUB_ID,'') AS PUB_ID,</w:t>
      </w: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 xml:space="preserve">      ROW_NUMBER() OVER (PARTITION BY PUB_ID ORDER BY NVL(PUB_ID,'') ASC) as PUB_GROUP</w:t>
      </w: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 xml:space="preserve">      FROM TITLES</w:t>
      </w:r>
    </w:p>
    <w:p w:rsidR="000E2DD4" w:rsidRP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 xml:space="preserve">      WHERE PUB_ID IS NOT NULL</w:t>
      </w:r>
    </w:p>
    <w:p w:rsidR="000E2DD4" w:rsidRPr="000E2DD4" w:rsidRDefault="000E2DD4" w:rsidP="000E2DD4">
      <w:pPr>
        <w:pStyle w:val="ListParagraph"/>
        <w:rPr>
          <w:sz w:val="24"/>
          <w:szCs w:val="24"/>
          <w:lang w:val="fr-CA"/>
        </w:rPr>
      </w:pPr>
      <w:r w:rsidRPr="000E2DD4">
        <w:rPr>
          <w:sz w:val="24"/>
          <w:szCs w:val="24"/>
        </w:rPr>
        <w:t xml:space="preserve">      </w:t>
      </w:r>
      <w:r w:rsidRPr="000E2DD4">
        <w:rPr>
          <w:sz w:val="24"/>
          <w:szCs w:val="24"/>
          <w:lang w:val="fr-CA"/>
        </w:rPr>
        <w:t>) T</w:t>
      </w:r>
    </w:p>
    <w:p w:rsidR="000E2DD4" w:rsidRPr="000E2DD4" w:rsidRDefault="000E2DD4" w:rsidP="000E2DD4">
      <w:pPr>
        <w:pStyle w:val="ListParagraph"/>
        <w:rPr>
          <w:sz w:val="24"/>
          <w:szCs w:val="24"/>
          <w:lang w:val="fr-CA"/>
        </w:rPr>
      </w:pPr>
      <w:r w:rsidRPr="000E2DD4">
        <w:rPr>
          <w:sz w:val="24"/>
          <w:szCs w:val="24"/>
          <w:lang w:val="fr-CA"/>
        </w:rPr>
        <w:t xml:space="preserve">    ) T1</w:t>
      </w:r>
    </w:p>
    <w:p w:rsidR="000E2DD4" w:rsidRPr="000E2DD4" w:rsidRDefault="000E2DD4" w:rsidP="000E2DD4">
      <w:pPr>
        <w:pStyle w:val="ListParagraph"/>
        <w:rPr>
          <w:sz w:val="24"/>
          <w:szCs w:val="24"/>
          <w:lang w:val="fr-CA"/>
        </w:rPr>
      </w:pPr>
      <w:r w:rsidRPr="000E2DD4">
        <w:rPr>
          <w:sz w:val="24"/>
          <w:szCs w:val="24"/>
          <w:lang w:val="fr-CA"/>
        </w:rPr>
        <w:t>GROUP BY (T1.GENRE, T1.PUB_ID)</w:t>
      </w:r>
    </w:p>
    <w:p w:rsidR="000E2DD4" w:rsidRDefault="000E2DD4" w:rsidP="000E2DD4">
      <w:pPr>
        <w:pStyle w:val="ListParagraph"/>
        <w:rPr>
          <w:sz w:val="24"/>
          <w:szCs w:val="24"/>
        </w:rPr>
      </w:pPr>
      <w:r w:rsidRPr="000E2DD4">
        <w:rPr>
          <w:sz w:val="24"/>
          <w:szCs w:val="24"/>
        </w:rPr>
        <w:t>ORDER BY T1.PUB_ID ASC;</w:t>
      </w:r>
    </w:p>
    <w:p w:rsidR="000E2DD4" w:rsidRDefault="000E2DD4" w:rsidP="000E2DD4">
      <w:pPr>
        <w:pStyle w:val="ListParagraph"/>
        <w:rPr>
          <w:sz w:val="24"/>
          <w:szCs w:val="24"/>
        </w:rPr>
      </w:pPr>
    </w:p>
    <w:p w:rsidR="000E2DD4" w:rsidRDefault="000E2DD4" w:rsidP="000E2DD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68D7D71" wp14:editId="7F8B58FA">
            <wp:extent cx="5544993" cy="2964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0689" cy="297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BC" w:rsidRDefault="006854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54BC" w:rsidRDefault="006854BC">
      <w:pPr>
        <w:rPr>
          <w:sz w:val="24"/>
          <w:szCs w:val="24"/>
        </w:rPr>
      </w:pP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>SELECT T1.PUB_ID AS PUBLISHER, T1.PUB_DATE AS "YEAR", SUM(T1.REVENUE) AS OVERALL_REVENUE FROM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 xml:space="preserve">    (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 xml:space="preserve">    SELECT T.TITLE_ID, '20'||SUBSTR(T.PUBDATE,8,2) AS PUB_DATE, NVL(ROUND(T.SALES*T.PRICE),0) AS REVENUE, NVL(T.PUB_ID, '') AS PUB_ID, T.PUB_GROUP,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 xml:space="preserve">    ROW_NUMBER() OVER (PARTITION BY SUBSTR(T.PUBDATE,8,2) ORDER BY NVL(T.PUB_ID, '') ASC) as GENRE_GROUP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 xml:space="preserve">    FROM 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 xml:space="preserve">      (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 xml:space="preserve">      SELECT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 xml:space="preserve">      TITLE_ID, PUBDATE, PRICE, SALES, NVL(PUB_ID,'') AS PUB_ID,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 xml:space="preserve">      ROW_NUMBER() OVER (PARTITION BY PUB_ID ORDER BY NVL(PUB_ID,'') ASC) as PUB_GROUP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 xml:space="preserve">      FROM TITLES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 xml:space="preserve">      WHERE PUB_ID IS NOT NULL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 xml:space="preserve">      ) T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 xml:space="preserve">    ) T1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>GROUP BY (T1.PUB_ID, T1.PUB_DATE)</w:t>
      </w:r>
    </w:p>
    <w:p w:rsid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>ORDER BY T1.PUB_ID ASC;</w:t>
      </w:r>
    </w:p>
    <w:p w:rsidR="003B6C72" w:rsidRDefault="006854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13BE82" wp14:editId="665B9B04">
            <wp:extent cx="6115050" cy="3960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C72">
        <w:rPr>
          <w:sz w:val="24"/>
          <w:szCs w:val="24"/>
        </w:rPr>
        <w:br w:type="page"/>
      </w:r>
    </w:p>
    <w:p w:rsidR="00AA54F3" w:rsidRPr="00AA54F3" w:rsidRDefault="00AA54F3" w:rsidP="0084715B">
      <w:pPr>
        <w:pStyle w:val="ListParagraph"/>
        <w:rPr>
          <w:sz w:val="24"/>
          <w:szCs w:val="24"/>
        </w:rPr>
      </w:pPr>
    </w:p>
    <w:p w:rsidR="0084715B" w:rsidRDefault="005F5939" w:rsidP="00A72D9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54F3">
        <w:rPr>
          <w:sz w:val="24"/>
          <w:szCs w:val="24"/>
        </w:rPr>
        <w:t xml:space="preserve">[3] List the </w:t>
      </w:r>
      <w:r w:rsidRPr="00AA54F3">
        <w:rPr>
          <w:i/>
          <w:sz w:val="24"/>
          <w:szCs w:val="24"/>
        </w:rPr>
        <w:t>title_id, revenue,</w:t>
      </w:r>
      <w:r w:rsidRPr="00AA54F3">
        <w:rPr>
          <w:sz w:val="24"/>
          <w:szCs w:val="24"/>
        </w:rPr>
        <w:t xml:space="preserve"> and </w:t>
      </w:r>
      <w:r w:rsidRPr="00AA54F3">
        <w:rPr>
          <w:i/>
          <w:sz w:val="24"/>
          <w:szCs w:val="24"/>
        </w:rPr>
        <w:t>pub_id</w:t>
      </w:r>
      <w:r w:rsidRPr="00AA54F3">
        <w:rPr>
          <w:sz w:val="24"/>
          <w:szCs w:val="24"/>
        </w:rPr>
        <w:t xml:space="preserve"> of the book or books that have the greatest revenue for each </w:t>
      </w:r>
      <w:r w:rsidRPr="00AA54F3">
        <w:rPr>
          <w:i/>
          <w:sz w:val="24"/>
          <w:szCs w:val="24"/>
        </w:rPr>
        <w:t>pub_id</w:t>
      </w:r>
      <w:r w:rsidRPr="00AA54F3">
        <w:rPr>
          <w:sz w:val="24"/>
          <w:szCs w:val="24"/>
        </w:rPr>
        <w:t>.</w:t>
      </w:r>
    </w:p>
    <w:p w:rsidR="006854BC" w:rsidRDefault="006854BC">
      <w:pPr>
        <w:rPr>
          <w:sz w:val="24"/>
          <w:szCs w:val="24"/>
        </w:rPr>
      </w:pP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>SELECT T.TITLE_ID, T.REVENUE, T.PUB_ID FROM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 xml:space="preserve">  (SELECT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 xml:space="preserve">  TITLE_ID, GENRE, PRICE, SALES, NVL(PUB_ID,'') AS PUB_ID, NVL(ROUND(SALES*PRICE),0) AS REVENUE,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 xml:space="preserve">  ROW_NUMBER() OVER (PARTITION BY PUB_ID ORDER BY NVL(ROUND(SALES*PRICE),0) desc) as PUB_GROUP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 xml:space="preserve">  FROM TITLES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 xml:space="preserve">  WHERE PUB_ID IS NOT NULL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 xml:space="preserve">  ) T</w:t>
      </w:r>
    </w:p>
    <w:p w:rsid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>WHERE T.PUB_GROUP = 1;</w:t>
      </w:r>
    </w:p>
    <w:p w:rsidR="006854BC" w:rsidRDefault="006854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6BC3E8" wp14:editId="07AB5645">
            <wp:extent cx="6115050" cy="1984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BC" w:rsidRDefault="006854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B6C72" w:rsidRDefault="003B6C72">
      <w:pPr>
        <w:rPr>
          <w:sz w:val="24"/>
          <w:szCs w:val="24"/>
        </w:rPr>
      </w:pPr>
    </w:p>
    <w:p w:rsidR="003B6C72" w:rsidRPr="00AA54F3" w:rsidRDefault="003B6C72" w:rsidP="003B6C72">
      <w:pPr>
        <w:pStyle w:val="ListParagraph"/>
        <w:rPr>
          <w:sz w:val="24"/>
          <w:szCs w:val="24"/>
        </w:rPr>
      </w:pPr>
    </w:p>
    <w:p w:rsidR="006F03E7" w:rsidRPr="00AA54F3" w:rsidRDefault="005F5939" w:rsidP="008471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54F3">
        <w:rPr>
          <w:sz w:val="24"/>
          <w:szCs w:val="24"/>
        </w:rPr>
        <w:t xml:space="preserve">[3] </w:t>
      </w:r>
      <w:r w:rsidR="006F03E7" w:rsidRPr="00AA54F3">
        <w:rPr>
          <w:sz w:val="24"/>
          <w:szCs w:val="24"/>
        </w:rPr>
        <w:t xml:space="preserve">Create </w:t>
      </w:r>
      <w:r w:rsidR="00A72D99" w:rsidRPr="00AA54F3">
        <w:rPr>
          <w:sz w:val="24"/>
          <w:szCs w:val="24"/>
        </w:rPr>
        <w:t xml:space="preserve">the following results using a </w:t>
      </w:r>
      <w:r w:rsidR="006F03E7" w:rsidRPr="00AA54F3">
        <w:rPr>
          <w:sz w:val="24"/>
          <w:szCs w:val="24"/>
        </w:rPr>
        <w:t>materialized view:</w:t>
      </w:r>
    </w:p>
    <w:p w:rsidR="006854BC" w:rsidRDefault="006854BC" w:rsidP="006854BC">
      <w:pPr>
        <w:pStyle w:val="ListParagraph"/>
        <w:rPr>
          <w:sz w:val="24"/>
          <w:szCs w:val="24"/>
        </w:rPr>
      </w:pP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>GRANT CREATE MATERIALIZED VIEW TO carlos;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>GRANT QUERY REWRITE TO carlos;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>GRANT CREATE ANY TABLE TO carlos;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>CREATE MATERIALIZED VIEW MV_TITLES AS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>SELECT INITCAP(GENRE) GENRE,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 xml:space="preserve">AVG(SALES) AS AVERAGE_SALES, 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 xml:space="preserve">STDDEV(SALES) AS STDDEV_SALES 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>FROM titles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>WHERE GENRE IS NOT NULL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>GROUP BY GENRE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>ORDER BY AVG(SALES) DESC;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>COLUMN AVERAGE_SALES FORMAT 999,999.999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>COLUMN STDDEV_SALES FORMAT 999,999.999</w:t>
      </w:r>
    </w:p>
    <w:p w:rsidR="006854BC" w:rsidRPr="006854BC" w:rsidRDefault="006854BC" w:rsidP="006854BC">
      <w:pPr>
        <w:pStyle w:val="ListParagraph"/>
        <w:rPr>
          <w:sz w:val="24"/>
          <w:szCs w:val="24"/>
        </w:rPr>
      </w:pPr>
    </w:p>
    <w:p w:rsidR="006854BC" w:rsidRDefault="006854BC" w:rsidP="006854BC">
      <w:pPr>
        <w:pStyle w:val="ListParagraph"/>
        <w:rPr>
          <w:sz w:val="24"/>
          <w:szCs w:val="24"/>
        </w:rPr>
      </w:pPr>
      <w:r w:rsidRPr="006854BC">
        <w:rPr>
          <w:sz w:val="24"/>
          <w:szCs w:val="24"/>
        </w:rPr>
        <w:t>SELECT * FROM MV_TITLES;</w:t>
      </w:r>
    </w:p>
    <w:p w:rsidR="006854BC" w:rsidRDefault="006854BC" w:rsidP="006854B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B13BA6E" wp14:editId="66B986BB">
            <wp:extent cx="3883231" cy="3731691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7681" cy="37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CA" w:rsidRPr="00AA54F3" w:rsidRDefault="006854BC" w:rsidP="006854BC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5F5939" w:rsidRPr="00AA54F3">
        <w:rPr>
          <w:sz w:val="24"/>
          <w:szCs w:val="24"/>
        </w:rPr>
        <w:lastRenderedPageBreak/>
        <w:t xml:space="preserve">[3] </w:t>
      </w:r>
      <w:r w:rsidR="00BD1CCA" w:rsidRPr="00AA54F3">
        <w:rPr>
          <w:sz w:val="24"/>
          <w:szCs w:val="24"/>
        </w:rPr>
        <w:t xml:space="preserve">Use </w:t>
      </w:r>
      <w:r w:rsidR="007B0C01" w:rsidRPr="00AA54F3">
        <w:rPr>
          <w:sz w:val="24"/>
          <w:szCs w:val="24"/>
        </w:rPr>
        <w:t xml:space="preserve">the </w:t>
      </w:r>
      <w:r w:rsidR="006F03E7" w:rsidRPr="00AA54F3">
        <w:rPr>
          <w:sz w:val="24"/>
          <w:szCs w:val="24"/>
        </w:rPr>
        <w:t xml:space="preserve">materialized view </w:t>
      </w:r>
      <w:r w:rsidR="00F300D7" w:rsidRPr="00AA54F3">
        <w:rPr>
          <w:sz w:val="24"/>
          <w:szCs w:val="24"/>
        </w:rPr>
        <w:t>created above</w:t>
      </w:r>
      <w:r w:rsidR="0084715B" w:rsidRPr="00AA54F3">
        <w:rPr>
          <w:sz w:val="24"/>
          <w:szCs w:val="24"/>
        </w:rPr>
        <w:t xml:space="preserve"> </w:t>
      </w:r>
      <w:r w:rsidR="00BD0323" w:rsidRPr="00AA54F3">
        <w:rPr>
          <w:sz w:val="24"/>
          <w:szCs w:val="24"/>
        </w:rPr>
        <w:t xml:space="preserve">to </w:t>
      </w:r>
      <w:r w:rsidR="00BA7C00" w:rsidRPr="00AA54F3">
        <w:rPr>
          <w:sz w:val="24"/>
          <w:szCs w:val="24"/>
        </w:rPr>
        <w:t xml:space="preserve">generate the </w:t>
      </w:r>
      <w:r w:rsidR="00BD1CCA" w:rsidRPr="00AA54F3">
        <w:rPr>
          <w:sz w:val="24"/>
          <w:szCs w:val="24"/>
        </w:rPr>
        <w:t>following results:</w:t>
      </w:r>
    </w:p>
    <w:p w:rsidR="005F5939" w:rsidRDefault="005F5939" w:rsidP="006854BC">
      <w:pPr>
        <w:pStyle w:val="ListParagraph"/>
        <w:ind w:left="0" w:firstLine="720"/>
        <w:rPr>
          <w:sz w:val="24"/>
          <w:szCs w:val="24"/>
        </w:rPr>
      </w:pPr>
    </w:p>
    <w:p w:rsidR="006854BC" w:rsidRPr="006854BC" w:rsidRDefault="006854BC" w:rsidP="00DE67BF">
      <w:pPr>
        <w:pStyle w:val="ListParagraph"/>
        <w:ind w:left="0"/>
        <w:rPr>
          <w:sz w:val="24"/>
          <w:szCs w:val="24"/>
        </w:rPr>
      </w:pPr>
      <w:r w:rsidRPr="006854BC">
        <w:rPr>
          <w:sz w:val="24"/>
          <w:szCs w:val="24"/>
        </w:rPr>
        <w:t xml:space="preserve">SELECT T.TITLE_ID, </w:t>
      </w:r>
    </w:p>
    <w:p w:rsidR="006854BC" w:rsidRPr="006854BC" w:rsidRDefault="006854BC" w:rsidP="00DE67BF">
      <w:pPr>
        <w:pStyle w:val="ListParagraph"/>
        <w:ind w:left="0"/>
        <w:rPr>
          <w:sz w:val="24"/>
          <w:szCs w:val="24"/>
        </w:rPr>
      </w:pPr>
      <w:r w:rsidRPr="006854BC">
        <w:rPr>
          <w:sz w:val="24"/>
          <w:szCs w:val="24"/>
        </w:rPr>
        <w:t xml:space="preserve">      INITCAP(T.GENRE) as GENRE,</w:t>
      </w:r>
    </w:p>
    <w:p w:rsidR="006854BC" w:rsidRPr="006854BC" w:rsidRDefault="006854BC" w:rsidP="00DE67BF">
      <w:pPr>
        <w:pStyle w:val="ListParagraph"/>
        <w:ind w:left="0"/>
        <w:rPr>
          <w:sz w:val="24"/>
          <w:szCs w:val="24"/>
        </w:rPr>
      </w:pPr>
      <w:r w:rsidRPr="006854BC">
        <w:rPr>
          <w:sz w:val="24"/>
          <w:szCs w:val="24"/>
        </w:rPr>
        <w:t xml:space="preserve">      T.SALES,</w:t>
      </w:r>
    </w:p>
    <w:p w:rsidR="006854BC" w:rsidRPr="006854BC" w:rsidRDefault="006854BC" w:rsidP="00DE67BF">
      <w:pPr>
        <w:pStyle w:val="ListParagraph"/>
        <w:ind w:left="0"/>
        <w:rPr>
          <w:sz w:val="24"/>
          <w:szCs w:val="24"/>
        </w:rPr>
      </w:pPr>
      <w:r w:rsidRPr="006854BC">
        <w:rPr>
          <w:sz w:val="24"/>
          <w:szCs w:val="24"/>
        </w:rPr>
        <w:t xml:space="preserve">      MVT.AVERAGE_SALES,</w:t>
      </w:r>
    </w:p>
    <w:p w:rsidR="006854BC" w:rsidRPr="006854BC" w:rsidRDefault="006854BC" w:rsidP="00DE67BF">
      <w:pPr>
        <w:pStyle w:val="ListParagraph"/>
        <w:ind w:left="0"/>
        <w:rPr>
          <w:sz w:val="24"/>
          <w:szCs w:val="24"/>
        </w:rPr>
      </w:pPr>
      <w:r w:rsidRPr="006854BC">
        <w:rPr>
          <w:sz w:val="24"/>
          <w:szCs w:val="24"/>
        </w:rPr>
        <w:t xml:space="preserve">      MVT.STDDEV_SALES,</w:t>
      </w:r>
    </w:p>
    <w:p w:rsidR="006854BC" w:rsidRPr="006854BC" w:rsidRDefault="006854BC" w:rsidP="00DE67BF">
      <w:pPr>
        <w:pStyle w:val="ListParagraph"/>
        <w:ind w:left="0"/>
        <w:rPr>
          <w:sz w:val="24"/>
          <w:szCs w:val="24"/>
        </w:rPr>
      </w:pPr>
      <w:r w:rsidRPr="006854BC">
        <w:rPr>
          <w:sz w:val="24"/>
          <w:szCs w:val="24"/>
        </w:rPr>
        <w:t xml:space="preserve">      (MVT.AVERAGE_SALES+MVT.STDDEV_SALES) as "Sales Plus StdDev"</w:t>
      </w:r>
    </w:p>
    <w:p w:rsidR="006854BC" w:rsidRPr="006854BC" w:rsidRDefault="006854BC" w:rsidP="00DE67BF">
      <w:pPr>
        <w:pStyle w:val="ListParagraph"/>
        <w:ind w:left="0"/>
        <w:rPr>
          <w:sz w:val="24"/>
          <w:szCs w:val="24"/>
        </w:rPr>
      </w:pPr>
      <w:r w:rsidRPr="006854BC">
        <w:rPr>
          <w:sz w:val="24"/>
          <w:szCs w:val="24"/>
        </w:rPr>
        <w:t>FROM TITLES T</w:t>
      </w:r>
    </w:p>
    <w:p w:rsidR="006854BC" w:rsidRPr="006854BC" w:rsidRDefault="006854BC" w:rsidP="00DE67BF">
      <w:pPr>
        <w:pStyle w:val="ListParagraph"/>
        <w:ind w:left="0"/>
        <w:rPr>
          <w:sz w:val="24"/>
          <w:szCs w:val="24"/>
        </w:rPr>
      </w:pPr>
      <w:r w:rsidRPr="006854BC">
        <w:rPr>
          <w:sz w:val="24"/>
          <w:szCs w:val="24"/>
        </w:rPr>
        <w:t>INNER JOIN MV_TITLES MVT ON T.GENRE = MVT.GENRE</w:t>
      </w:r>
    </w:p>
    <w:p w:rsidR="006854BC" w:rsidRPr="006854BC" w:rsidRDefault="006854BC" w:rsidP="00DE67BF">
      <w:pPr>
        <w:pStyle w:val="ListParagraph"/>
        <w:ind w:left="0"/>
        <w:rPr>
          <w:sz w:val="24"/>
          <w:szCs w:val="24"/>
        </w:rPr>
      </w:pPr>
      <w:r w:rsidRPr="006854BC">
        <w:rPr>
          <w:sz w:val="24"/>
          <w:szCs w:val="24"/>
        </w:rPr>
        <w:t>WHERE T.SALES &gt; MVT.AVERAGE_SALES+MVT.STDDEV_SALES</w:t>
      </w:r>
    </w:p>
    <w:p w:rsidR="006854BC" w:rsidRPr="006854BC" w:rsidRDefault="006854BC" w:rsidP="00DE67BF">
      <w:pPr>
        <w:pStyle w:val="ListParagraph"/>
        <w:ind w:left="0"/>
        <w:rPr>
          <w:sz w:val="24"/>
          <w:szCs w:val="24"/>
        </w:rPr>
      </w:pPr>
      <w:r w:rsidRPr="006854BC">
        <w:rPr>
          <w:sz w:val="24"/>
          <w:szCs w:val="24"/>
        </w:rPr>
        <w:t>ORDER BY SALES DESC;</w:t>
      </w:r>
    </w:p>
    <w:p w:rsidR="006854BC" w:rsidRPr="006854BC" w:rsidRDefault="006854BC" w:rsidP="00DE67BF">
      <w:pPr>
        <w:pStyle w:val="ListParagraph"/>
        <w:ind w:left="0"/>
        <w:rPr>
          <w:sz w:val="24"/>
          <w:szCs w:val="24"/>
        </w:rPr>
      </w:pPr>
    </w:p>
    <w:p w:rsidR="006854BC" w:rsidRPr="006854BC" w:rsidRDefault="006854BC" w:rsidP="00DE67BF">
      <w:pPr>
        <w:pStyle w:val="ListParagraph"/>
        <w:ind w:left="0"/>
        <w:rPr>
          <w:sz w:val="24"/>
          <w:szCs w:val="24"/>
        </w:rPr>
      </w:pPr>
      <w:r w:rsidRPr="006854BC">
        <w:rPr>
          <w:sz w:val="24"/>
          <w:szCs w:val="24"/>
        </w:rPr>
        <w:t>COLUMN SALES HEADING SALES JUSTIFY CENTER FORMAT 999,999,999</w:t>
      </w:r>
    </w:p>
    <w:p w:rsidR="006854BC" w:rsidRPr="006854BC" w:rsidRDefault="006854BC" w:rsidP="00DE67BF">
      <w:pPr>
        <w:pStyle w:val="ListParagraph"/>
        <w:ind w:left="0"/>
        <w:rPr>
          <w:sz w:val="24"/>
          <w:szCs w:val="24"/>
        </w:rPr>
      </w:pPr>
      <w:r w:rsidRPr="006854BC">
        <w:rPr>
          <w:sz w:val="24"/>
          <w:szCs w:val="24"/>
        </w:rPr>
        <w:t>COLUMN TITLE_ID HEADING 'Title|Id' JUSTIFY CENTER FORMAT A8</w:t>
      </w:r>
    </w:p>
    <w:p w:rsidR="006854BC" w:rsidRPr="006854BC" w:rsidRDefault="006854BC" w:rsidP="00DE67BF">
      <w:pPr>
        <w:pStyle w:val="ListParagraph"/>
        <w:ind w:left="0"/>
        <w:rPr>
          <w:sz w:val="24"/>
          <w:szCs w:val="24"/>
        </w:rPr>
      </w:pPr>
      <w:r w:rsidRPr="006854BC">
        <w:rPr>
          <w:sz w:val="24"/>
          <w:szCs w:val="24"/>
        </w:rPr>
        <w:t>COLUMN Genre HEADING GENRE JUSTIFY CENTER</w:t>
      </w:r>
    </w:p>
    <w:p w:rsidR="006854BC" w:rsidRPr="006854BC" w:rsidRDefault="006854BC" w:rsidP="00DE67BF">
      <w:pPr>
        <w:pStyle w:val="ListParagraph"/>
        <w:ind w:left="0"/>
        <w:rPr>
          <w:sz w:val="24"/>
          <w:szCs w:val="24"/>
        </w:rPr>
      </w:pPr>
      <w:r w:rsidRPr="006854BC">
        <w:rPr>
          <w:sz w:val="24"/>
          <w:szCs w:val="24"/>
        </w:rPr>
        <w:t>COLUMN STDDEV_SALES HEADING 'Stddev|Sales' JUSTIFY CENTER FORMAT 999,999.99</w:t>
      </w:r>
    </w:p>
    <w:p w:rsidR="006854BC" w:rsidRPr="006854BC" w:rsidRDefault="006854BC" w:rsidP="00DE67BF">
      <w:pPr>
        <w:pStyle w:val="ListParagraph"/>
        <w:ind w:left="0"/>
        <w:rPr>
          <w:sz w:val="24"/>
          <w:szCs w:val="24"/>
        </w:rPr>
      </w:pPr>
      <w:r w:rsidRPr="006854BC">
        <w:rPr>
          <w:sz w:val="24"/>
          <w:szCs w:val="24"/>
        </w:rPr>
        <w:t>COLUMN AVERAGE_SALES HEADING 'Avg|Sales' JUSTIFY CENTER FORMAT 999,999.99</w:t>
      </w:r>
    </w:p>
    <w:p w:rsidR="006854BC" w:rsidRDefault="006854BC" w:rsidP="00DE67BF">
      <w:pPr>
        <w:pStyle w:val="ListParagraph"/>
        <w:ind w:left="0"/>
        <w:rPr>
          <w:sz w:val="24"/>
          <w:szCs w:val="24"/>
        </w:rPr>
      </w:pPr>
      <w:r w:rsidRPr="006854BC">
        <w:rPr>
          <w:sz w:val="24"/>
          <w:szCs w:val="24"/>
        </w:rPr>
        <w:t>COLUMN 'Sales Plus StdDev' HEADING 'Sales plus|Stddev' JUSTIFY CENTER FORMAT 9,999,999.99</w:t>
      </w:r>
    </w:p>
    <w:p w:rsidR="006854BC" w:rsidRDefault="006854BC" w:rsidP="006854BC">
      <w:pPr>
        <w:pStyle w:val="ListParagraph"/>
        <w:ind w:left="0" w:firstLine="720"/>
        <w:rPr>
          <w:sz w:val="24"/>
          <w:szCs w:val="24"/>
        </w:rPr>
      </w:pPr>
    </w:p>
    <w:p w:rsidR="006854BC" w:rsidRPr="006854BC" w:rsidRDefault="006854BC" w:rsidP="00DE67BF">
      <w:pPr>
        <w:pStyle w:val="ListParagraph"/>
        <w:ind w:left="0" w:firstLine="720"/>
        <w:jc w:val="center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CD2B21F" wp14:editId="611B7C34">
            <wp:extent cx="4618525" cy="36098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833"/>
                    <a:stretch/>
                  </pic:blipFill>
                  <pic:spPr bwMode="auto">
                    <a:xfrm>
                      <a:off x="0" y="0"/>
                      <a:ext cx="4722704" cy="369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854BC" w:rsidRPr="006854BC" w:rsidSect="00AA54F3">
      <w:headerReference w:type="default" r:id="rId16"/>
      <w:footerReference w:type="default" r:id="rId17"/>
      <w:pgSz w:w="12240" w:h="15840"/>
      <w:pgMar w:top="1430" w:right="1170" w:bottom="990" w:left="1440" w:header="630" w:footer="2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CEC" w:rsidRDefault="00B27CEC" w:rsidP="00155015">
      <w:pPr>
        <w:spacing w:after="0" w:line="240" w:lineRule="auto"/>
      </w:pPr>
      <w:r>
        <w:separator/>
      </w:r>
    </w:p>
  </w:endnote>
  <w:endnote w:type="continuationSeparator" w:id="0">
    <w:p w:rsidR="00B27CEC" w:rsidRDefault="00B27CEC" w:rsidP="00155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015" w:rsidRDefault="00B27CEC" w:rsidP="00155015">
    <w:pPr>
      <w:pStyle w:val="Header"/>
      <w:tabs>
        <w:tab w:val="clear" w:pos="4680"/>
        <w:tab w:val="clear" w:pos="9360"/>
        <w:tab w:val="left" w:pos="3810"/>
      </w:tabs>
      <w:rPr>
        <w:sz w:val="24"/>
        <w:szCs w:val="24"/>
      </w:rPr>
    </w:pPr>
    <w:r>
      <w:rPr>
        <w:sz w:val="24"/>
        <w:szCs w:val="24"/>
      </w:rPr>
      <w:pict>
        <v:rect id="_x0000_i1026" style="width:0;height:1.5pt" o:hralign="center" o:hrstd="t" o:hr="t" fillcolor="#a0a0a0" stroked="f"/>
      </w:pict>
    </w:r>
  </w:p>
  <w:p w:rsidR="00155015" w:rsidRPr="00155015" w:rsidRDefault="0028327E" w:rsidP="00155015">
    <w:pPr>
      <w:pStyle w:val="Footer"/>
      <w:jc w:val="center"/>
      <w:rPr>
        <w:sz w:val="24"/>
        <w:szCs w:val="24"/>
      </w:rPr>
    </w:pPr>
    <w:r>
      <w:rPr>
        <w:sz w:val="24"/>
        <w:szCs w:val="24"/>
      </w:rPr>
      <w:t>AC / BISI / F17</w:t>
    </w:r>
    <w:r w:rsidR="00155015">
      <w:rPr>
        <w:sz w:val="24"/>
        <w:szCs w:val="24"/>
      </w:rPr>
      <w:tab/>
    </w:r>
    <w:sdt>
      <w:sdtPr>
        <w:rPr>
          <w:sz w:val="24"/>
          <w:szCs w:val="24"/>
        </w:rPr>
        <w:id w:val="9950697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  <w:szCs w:val="24"/>
            </w:rPr>
            <w:id w:val="2116558665"/>
            <w:docPartObj>
              <w:docPartGallery w:val="Page Numbers (Top of Page)"/>
              <w:docPartUnique/>
            </w:docPartObj>
          </w:sdtPr>
          <w:sdtEndPr/>
          <w:sdtContent>
            <w:r w:rsidR="00155015" w:rsidRPr="00155015">
              <w:rPr>
                <w:sz w:val="24"/>
                <w:szCs w:val="24"/>
              </w:rPr>
              <w:t xml:space="preserve">Page </w:t>
            </w:r>
            <w:r w:rsidR="00155015" w:rsidRPr="00155015">
              <w:rPr>
                <w:b w:val="0"/>
                <w:bCs/>
                <w:sz w:val="24"/>
                <w:szCs w:val="24"/>
              </w:rPr>
              <w:fldChar w:fldCharType="begin"/>
            </w:r>
            <w:r w:rsidR="00155015" w:rsidRPr="00155015">
              <w:rPr>
                <w:bCs/>
                <w:sz w:val="24"/>
                <w:szCs w:val="24"/>
              </w:rPr>
              <w:instrText xml:space="preserve"> PAGE </w:instrText>
            </w:r>
            <w:r w:rsidR="00155015" w:rsidRPr="00155015">
              <w:rPr>
                <w:b w:val="0"/>
                <w:bCs/>
                <w:sz w:val="24"/>
                <w:szCs w:val="24"/>
              </w:rPr>
              <w:fldChar w:fldCharType="separate"/>
            </w:r>
            <w:r w:rsidR="00DE67BF">
              <w:rPr>
                <w:bCs/>
                <w:noProof/>
                <w:sz w:val="24"/>
                <w:szCs w:val="24"/>
              </w:rPr>
              <w:t>1</w:t>
            </w:r>
            <w:r w:rsidR="00155015" w:rsidRPr="00155015">
              <w:rPr>
                <w:b w:val="0"/>
                <w:bCs/>
                <w:sz w:val="24"/>
                <w:szCs w:val="24"/>
              </w:rPr>
              <w:fldChar w:fldCharType="end"/>
            </w:r>
            <w:r w:rsidR="00155015" w:rsidRPr="00155015">
              <w:rPr>
                <w:sz w:val="24"/>
                <w:szCs w:val="24"/>
              </w:rPr>
              <w:t xml:space="preserve"> of </w:t>
            </w:r>
            <w:r w:rsidR="00155015" w:rsidRPr="00155015">
              <w:rPr>
                <w:b w:val="0"/>
                <w:bCs/>
                <w:sz w:val="24"/>
                <w:szCs w:val="24"/>
              </w:rPr>
              <w:fldChar w:fldCharType="begin"/>
            </w:r>
            <w:r w:rsidR="00155015" w:rsidRPr="00155015">
              <w:rPr>
                <w:bCs/>
                <w:sz w:val="24"/>
                <w:szCs w:val="24"/>
              </w:rPr>
              <w:instrText xml:space="preserve"> NUMPAGES  </w:instrText>
            </w:r>
            <w:r w:rsidR="00155015" w:rsidRPr="00155015">
              <w:rPr>
                <w:b w:val="0"/>
                <w:bCs/>
                <w:sz w:val="24"/>
                <w:szCs w:val="24"/>
              </w:rPr>
              <w:fldChar w:fldCharType="separate"/>
            </w:r>
            <w:r w:rsidR="00DE67BF">
              <w:rPr>
                <w:bCs/>
                <w:noProof/>
                <w:sz w:val="24"/>
                <w:szCs w:val="24"/>
              </w:rPr>
              <w:t>9</w:t>
            </w:r>
            <w:r w:rsidR="00155015" w:rsidRPr="00155015">
              <w:rPr>
                <w:b w:val="0"/>
                <w:bCs/>
                <w:sz w:val="24"/>
                <w:szCs w:val="24"/>
              </w:rPr>
              <w:fldChar w:fldCharType="end"/>
            </w:r>
            <w:r w:rsidR="00155015">
              <w:rPr>
                <w:b w:val="0"/>
                <w:bCs/>
                <w:sz w:val="24"/>
                <w:szCs w:val="24"/>
              </w:rPr>
              <w:tab/>
            </w:r>
            <w:r w:rsidR="00155015">
              <w:rPr>
                <w:bCs/>
                <w:sz w:val="24"/>
                <w:szCs w:val="24"/>
              </w:rPr>
              <w:t>v.</w:t>
            </w:r>
            <w:r w:rsidR="00155015" w:rsidRPr="00155015">
              <w:rPr>
                <w:bCs/>
                <w:sz w:val="24"/>
                <w:szCs w:val="24"/>
              </w:rPr>
              <w:t>1</w:t>
            </w:r>
          </w:sdtContent>
        </w:sdt>
      </w:sdtContent>
    </w:sdt>
  </w:p>
  <w:p w:rsidR="00155015" w:rsidRDefault="00155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CEC" w:rsidRDefault="00B27CEC" w:rsidP="00155015">
      <w:pPr>
        <w:spacing w:after="0" w:line="240" w:lineRule="auto"/>
      </w:pPr>
      <w:r>
        <w:separator/>
      </w:r>
    </w:p>
  </w:footnote>
  <w:footnote w:type="continuationSeparator" w:id="0">
    <w:p w:rsidR="00B27CEC" w:rsidRDefault="00B27CEC" w:rsidP="00155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323" w:rsidRDefault="00155015" w:rsidP="00155015">
    <w:pPr>
      <w:pStyle w:val="Header"/>
      <w:tabs>
        <w:tab w:val="clear" w:pos="4680"/>
        <w:tab w:val="clear" w:pos="9360"/>
        <w:tab w:val="left" w:pos="3810"/>
      </w:tabs>
      <w:jc w:val="center"/>
      <w:rPr>
        <w:sz w:val="32"/>
        <w:szCs w:val="32"/>
      </w:rPr>
    </w:pPr>
    <w:r w:rsidRPr="00155015">
      <w:rPr>
        <w:sz w:val="32"/>
        <w:szCs w:val="32"/>
      </w:rPr>
      <w:t>CST2102 Database Analytics</w:t>
    </w:r>
    <w:r w:rsidR="00F300D7">
      <w:rPr>
        <w:sz w:val="32"/>
        <w:szCs w:val="32"/>
      </w:rPr>
      <w:t xml:space="preserve"> - </w:t>
    </w:r>
    <w:r w:rsidR="00BD0323">
      <w:rPr>
        <w:sz w:val="32"/>
        <w:szCs w:val="32"/>
      </w:rPr>
      <w:t>Assignment</w:t>
    </w:r>
    <w:r w:rsidR="004F5964">
      <w:rPr>
        <w:sz w:val="32"/>
        <w:szCs w:val="32"/>
      </w:rPr>
      <w:t xml:space="preserve"> 2</w:t>
    </w:r>
  </w:p>
  <w:p w:rsidR="009F1496" w:rsidRPr="00155015" w:rsidRDefault="009F1496" w:rsidP="00155015">
    <w:pPr>
      <w:pStyle w:val="Header"/>
      <w:tabs>
        <w:tab w:val="clear" w:pos="4680"/>
        <w:tab w:val="clear" w:pos="9360"/>
        <w:tab w:val="left" w:pos="3810"/>
      </w:tabs>
      <w:jc w:val="center"/>
      <w:rPr>
        <w:sz w:val="32"/>
        <w:szCs w:val="32"/>
      </w:rPr>
    </w:pPr>
    <w:r>
      <w:rPr>
        <w:sz w:val="32"/>
        <w:szCs w:val="32"/>
      </w:rPr>
      <w:t>Carlos Timoteo – Student ID 040905599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F108D"/>
    <w:multiLevelType w:val="hybridMultilevel"/>
    <w:tmpl w:val="13DA0FAC"/>
    <w:lvl w:ilvl="0" w:tplc="6B3071BC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B0C16"/>
    <w:multiLevelType w:val="hybridMultilevel"/>
    <w:tmpl w:val="D81AF50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C47C4"/>
    <w:multiLevelType w:val="hybridMultilevel"/>
    <w:tmpl w:val="CC380D7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D6C3F"/>
    <w:multiLevelType w:val="hybridMultilevel"/>
    <w:tmpl w:val="DEECB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62D46"/>
    <w:multiLevelType w:val="hybridMultilevel"/>
    <w:tmpl w:val="90487E6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D21E7"/>
    <w:multiLevelType w:val="hybridMultilevel"/>
    <w:tmpl w:val="2F24CE0A"/>
    <w:lvl w:ilvl="0" w:tplc="ECE843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323"/>
    <w:rsid w:val="0000215B"/>
    <w:rsid w:val="000E2DD4"/>
    <w:rsid w:val="0010537D"/>
    <w:rsid w:val="00150902"/>
    <w:rsid w:val="00155015"/>
    <w:rsid w:val="002451D9"/>
    <w:rsid w:val="0028327E"/>
    <w:rsid w:val="002D0A92"/>
    <w:rsid w:val="002F39FB"/>
    <w:rsid w:val="00323D0C"/>
    <w:rsid w:val="003B6C72"/>
    <w:rsid w:val="003B7D14"/>
    <w:rsid w:val="003E1BFB"/>
    <w:rsid w:val="00423F9B"/>
    <w:rsid w:val="00431662"/>
    <w:rsid w:val="004F5964"/>
    <w:rsid w:val="0052368C"/>
    <w:rsid w:val="00525F67"/>
    <w:rsid w:val="005F5939"/>
    <w:rsid w:val="005F5F5A"/>
    <w:rsid w:val="00604A29"/>
    <w:rsid w:val="00627EE6"/>
    <w:rsid w:val="00655E70"/>
    <w:rsid w:val="006854BC"/>
    <w:rsid w:val="006F03E7"/>
    <w:rsid w:val="0073386E"/>
    <w:rsid w:val="00744CB0"/>
    <w:rsid w:val="007575C6"/>
    <w:rsid w:val="007B0C01"/>
    <w:rsid w:val="007C6212"/>
    <w:rsid w:val="0084715B"/>
    <w:rsid w:val="008A581D"/>
    <w:rsid w:val="008B0D02"/>
    <w:rsid w:val="008E700A"/>
    <w:rsid w:val="00913074"/>
    <w:rsid w:val="009340F4"/>
    <w:rsid w:val="009F1496"/>
    <w:rsid w:val="00A14132"/>
    <w:rsid w:val="00A72D99"/>
    <w:rsid w:val="00AA54F3"/>
    <w:rsid w:val="00B27CEC"/>
    <w:rsid w:val="00BA7C00"/>
    <w:rsid w:val="00BD0323"/>
    <w:rsid w:val="00BD1CCA"/>
    <w:rsid w:val="00C56B0B"/>
    <w:rsid w:val="00D9625C"/>
    <w:rsid w:val="00D9712D"/>
    <w:rsid w:val="00DE67BF"/>
    <w:rsid w:val="00E26F02"/>
    <w:rsid w:val="00F27FEE"/>
    <w:rsid w:val="00F300D7"/>
    <w:rsid w:val="00FC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8FFE0"/>
  <w15:chartTrackingRefBased/>
  <w15:docId w15:val="{66D8017B-23DE-4AFC-9C1A-9D7596CD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86E"/>
    <w:rPr>
      <w:rFonts w:ascii="Times New Roman" w:hAnsi="Times New Roman"/>
      <w:b/>
      <w:sz w:val="28"/>
    </w:rPr>
  </w:style>
  <w:style w:type="paragraph" w:styleId="Heading1">
    <w:name w:val="heading 1"/>
    <w:aliases w:val="Heading 1 - doc"/>
    <w:basedOn w:val="Normal"/>
    <w:next w:val="Normal"/>
    <w:link w:val="Heading1Char"/>
    <w:autoRedefine/>
    <w:uiPriority w:val="9"/>
    <w:qFormat/>
    <w:rsid w:val="002451D9"/>
    <w:pPr>
      <w:keepNext/>
      <w:keepLines/>
      <w:spacing w:before="240" w:after="120" w:line="360" w:lineRule="auto"/>
      <w:jc w:val="center"/>
      <w:outlineLvl w:val="0"/>
    </w:pPr>
    <w:rPr>
      <w:rFonts w:eastAsia="Times New Roman" w:cs="Times New Roman"/>
      <w:bCs/>
      <w:sz w:val="40"/>
      <w:szCs w:val="28"/>
      <w:u w:val="single"/>
      <w:lang w:eastAsia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51D9"/>
    <w:pPr>
      <w:keepNext/>
      <w:keepLines/>
      <w:numPr>
        <w:numId w:val="1"/>
      </w:numPr>
      <w:spacing w:before="200" w:after="0"/>
      <w:ind w:left="284" w:hanging="283"/>
      <w:outlineLvl w:val="1"/>
    </w:pPr>
    <w:rPr>
      <w:rFonts w:eastAsia="Times New Roman" w:cs="Times New Roman"/>
      <w:bCs/>
      <w:sz w:val="36"/>
      <w:szCs w:val="36"/>
      <w:u w:val="single"/>
      <w:lang w:eastAsia="en-CA"/>
    </w:rPr>
  </w:style>
  <w:style w:type="paragraph" w:styleId="Heading3">
    <w:name w:val="heading 3"/>
    <w:aliases w:val="Normal 16 / 1.15 / line after paragraph"/>
    <w:basedOn w:val="Title"/>
    <w:next w:val="Normal"/>
    <w:link w:val="Heading3Char"/>
    <w:autoRedefine/>
    <w:uiPriority w:val="9"/>
    <w:unhideWhenUsed/>
    <w:qFormat/>
    <w:rsid w:val="00655E70"/>
    <w:pPr>
      <w:widowControl w:val="0"/>
      <w:pBdr>
        <w:bottom w:val="none" w:sz="0" w:space="0" w:color="auto"/>
      </w:pBdr>
      <w:suppressAutoHyphens/>
      <w:autoSpaceDN w:val="0"/>
      <w:contextualSpacing w:val="0"/>
      <w:textAlignment w:val="baseline"/>
      <w:outlineLvl w:val="2"/>
    </w:pPr>
    <w:rPr>
      <w:rFonts w:asciiTheme="minorHAnsi" w:hAnsiTheme="minorHAnsi" w:cs="Times New Roman"/>
      <w:color w:val="auto"/>
      <w:sz w:val="32"/>
      <w:szCs w:val="28"/>
    </w:rPr>
  </w:style>
  <w:style w:type="paragraph" w:styleId="Heading4">
    <w:name w:val="heading 4"/>
    <w:aliases w:val="Heading 3jm"/>
    <w:basedOn w:val="Normal"/>
    <w:next w:val="Normal"/>
    <w:link w:val="Heading4Char"/>
    <w:autoRedefine/>
    <w:uiPriority w:val="9"/>
    <w:unhideWhenUsed/>
    <w:qFormat/>
    <w:rsid w:val="002451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55E70"/>
    <w:pPr>
      <w:widowControl w:val="0"/>
      <w:numPr>
        <w:ilvl w:val="1"/>
      </w:numPr>
      <w:suppressAutoHyphens/>
      <w:autoSpaceDN w:val="0"/>
      <w:spacing w:before="120" w:after="120" w:line="240" w:lineRule="auto"/>
      <w:textAlignment w:val="baseline"/>
    </w:pPr>
    <w:rPr>
      <w:rFonts w:asciiTheme="majorHAnsi" w:eastAsiaTheme="majorEastAsia" w:hAnsiTheme="majorHAnsi"/>
      <w:b w:val="0"/>
      <w:iCs/>
      <w:spacing w:val="15"/>
      <w:sz w:val="40"/>
      <w:szCs w:val="21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655E70"/>
    <w:rPr>
      <w:rFonts w:asciiTheme="majorHAnsi" w:eastAsiaTheme="majorEastAsia" w:hAnsiTheme="majorHAnsi"/>
      <w:b/>
      <w:iCs/>
      <w:spacing w:val="15"/>
      <w:sz w:val="40"/>
      <w:szCs w:val="21"/>
      <w:u w:val="single"/>
    </w:rPr>
  </w:style>
  <w:style w:type="character" w:customStyle="1" w:styleId="Heading3Char">
    <w:name w:val="Heading 3 Char"/>
    <w:aliases w:val="Normal 16 / 1.15 / line after paragraph Char"/>
    <w:basedOn w:val="DefaultParagraphFont"/>
    <w:link w:val="Heading3"/>
    <w:uiPriority w:val="9"/>
    <w:rsid w:val="00655E70"/>
    <w:rPr>
      <w:rFonts w:eastAsiaTheme="majorEastAsia" w:cs="Times New Roman"/>
      <w:spacing w:val="5"/>
      <w:kern w:val="28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5E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E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aliases w:val="Heading 1 - doc Char"/>
    <w:basedOn w:val="DefaultParagraphFont"/>
    <w:link w:val="Heading1"/>
    <w:uiPriority w:val="9"/>
    <w:rsid w:val="002451D9"/>
    <w:rPr>
      <w:rFonts w:ascii="Times New Roman" w:eastAsia="Times New Roman" w:hAnsi="Times New Roman" w:cs="Times New Roman"/>
      <w:b/>
      <w:bCs/>
      <w:sz w:val="40"/>
      <w:szCs w:val="28"/>
      <w:u w:val="single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2451D9"/>
    <w:rPr>
      <w:rFonts w:ascii="Times New Roman" w:eastAsia="Times New Roman" w:hAnsi="Times New Roman" w:cs="Times New Roman"/>
      <w:b/>
      <w:bCs/>
      <w:sz w:val="36"/>
      <w:szCs w:val="36"/>
      <w:u w:val="single"/>
      <w:lang w:eastAsia="en-CA"/>
    </w:rPr>
  </w:style>
  <w:style w:type="character" w:customStyle="1" w:styleId="Heading4Char">
    <w:name w:val="Heading 4 Char"/>
    <w:aliases w:val="Heading 3jm Char"/>
    <w:basedOn w:val="DefaultParagraphFont"/>
    <w:link w:val="Heading4"/>
    <w:uiPriority w:val="9"/>
    <w:rsid w:val="002451D9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Header">
    <w:name w:val="header"/>
    <w:basedOn w:val="Normal"/>
    <w:link w:val="HeaderChar"/>
    <w:uiPriority w:val="99"/>
    <w:unhideWhenUsed/>
    <w:rsid w:val="00155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15"/>
    <w:rPr>
      <w:rFonts w:ascii="Times New Roman" w:hAnsi="Times New Roman"/>
      <w:b/>
      <w:sz w:val="28"/>
    </w:rPr>
  </w:style>
  <w:style w:type="paragraph" w:styleId="Footer">
    <w:name w:val="footer"/>
    <w:basedOn w:val="Normal"/>
    <w:link w:val="FooterChar"/>
    <w:uiPriority w:val="99"/>
    <w:unhideWhenUsed/>
    <w:rsid w:val="00155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15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BD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ronyj\Documents\Custom%20Office%20Templates\BISI%20F16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BISI F16 Template.dotx</Template>
  <TotalTime>0</TotalTime>
  <Pages>9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Algonquin</dc:creator>
  <cp:keywords/>
  <dc:description/>
  <cp:lastModifiedBy>Carloshenriq Macielsobraltimoteo</cp:lastModifiedBy>
  <cp:revision>2</cp:revision>
  <dcterms:created xsi:type="dcterms:W3CDTF">2017-12-17T02:46:00Z</dcterms:created>
  <dcterms:modified xsi:type="dcterms:W3CDTF">2017-12-17T02:46:00Z</dcterms:modified>
</cp:coreProperties>
</file>